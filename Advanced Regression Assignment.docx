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CA88" w14:textId="1C7858EC" w:rsidR="001517F1" w:rsidRPr="001517F1" w:rsidRDefault="001517F1" w:rsidP="001517F1">
      <w:pPr>
        <w:pStyle w:val="Heading1"/>
        <w:rPr>
          <w:rStyle w:val="Strong"/>
          <w:b/>
          <w:bCs w:val="0"/>
        </w:rPr>
      </w:pPr>
      <w:r>
        <w:rPr>
          <w:rStyle w:val="Strong"/>
          <w:rFonts w:ascii="Times New Roman" w:eastAsia="Times New Roman" w:hAnsi="Times New Roman" w:cs="Times New Roman"/>
          <w:color w:val="auto"/>
          <w:szCs w:val="24"/>
          <w:lang w:val="en-IN" w:eastAsia="en-IN"/>
        </w:rPr>
        <w:t xml:space="preserve">Advanced Regression Subjective Assignment </w:t>
      </w:r>
    </w:p>
    <w:p w14:paraId="642AF5B8" w14:textId="77777777" w:rsidR="001517F1" w:rsidRDefault="001517F1" w:rsidP="008C21D9">
      <w:pPr>
        <w:tabs>
          <w:tab w:val="left" w:pos="876"/>
        </w:tabs>
        <w:rPr>
          <w:rStyle w:val="Strong"/>
          <w:rFonts w:ascii="Times New Roman" w:eastAsia="Times New Roman" w:hAnsi="Times New Roman" w:cs="Times New Roman"/>
          <w:color w:val="auto"/>
          <w:szCs w:val="24"/>
          <w:lang w:val="en-IN" w:eastAsia="en-IN"/>
        </w:rPr>
      </w:pPr>
    </w:p>
    <w:p w14:paraId="69B7752F" w14:textId="25666484" w:rsidR="008C21D9" w:rsidRPr="001517F1" w:rsidRDefault="008C21D9" w:rsidP="008C21D9">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Question 1</w:t>
      </w:r>
      <w:r w:rsidR="001517F1" w:rsidRPr="001517F1">
        <w:rPr>
          <w:rStyle w:val="Strong"/>
          <w:rFonts w:ascii="Times New Roman" w:eastAsia="Times New Roman" w:hAnsi="Times New Roman" w:cs="Times New Roman"/>
          <w:color w:val="auto"/>
          <w:szCs w:val="24"/>
          <w:lang w:val="en-IN" w:eastAsia="en-IN"/>
        </w:rPr>
        <w:t>-</w:t>
      </w:r>
    </w:p>
    <w:p w14:paraId="0E064D35" w14:textId="2AC7811F" w:rsidR="001517F1" w:rsidRPr="001517F1" w:rsidRDefault="008C21D9" w:rsidP="008C21D9">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7836989" w14:textId="0BA07CE3" w:rsidR="001517F1" w:rsidRDefault="001517F1" w:rsidP="008C21D9">
      <w:pPr>
        <w:tabs>
          <w:tab w:val="left" w:pos="876"/>
        </w:tabs>
        <w:rPr>
          <w:rStyle w:val="Strong"/>
          <w:rFonts w:ascii="Times New Roman" w:eastAsia="Times New Roman" w:hAnsi="Times New Roman" w:cs="Times New Roman"/>
          <w:color w:val="auto"/>
          <w:sz w:val="28"/>
          <w:szCs w:val="28"/>
          <w:lang w:val="en-IN" w:eastAsia="en-IN"/>
        </w:rPr>
      </w:pPr>
      <w:r>
        <w:rPr>
          <w:noProof/>
        </w:rPr>
        <w:drawing>
          <wp:anchor distT="0" distB="0" distL="114300" distR="114300" simplePos="0" relativeHeight="251658240" behindDoc="0" locked="0" layoutInCell="1" allowOverlap="1" wp14:anchorId="28D76625" wp14:editId="26E3D121">
            <wp:simplePos x="0" y="0"/>
            <wp:positionH relativeFrom="margin">
              <wp:align>left</wp:align>
            </wp:positionH>
            <wp:positionV relativeFrom="paragraph">
              <wp:posOffset>253365</wp:posOffset>
            </wp:positionV>
            <wp:extent cx="3230880" cy="30543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230880" cy="3054350"/>
                    </a:xfrm>
                    <a:prstGeom prst="rect">
                      <a:avLst/>
                    </a:prstGeom>
                  </pic:spPr>
                </pic:pic>
              </a:graphicData>
            </a:graphic>
            <wp14:sizeRelH relativeFrom="margin">
              <wp14:pctWidth>0</wp14:pctWidth>
            </wp14:sizeRelH>
            <wp14:sizeRelV relativeFrom="margin">
              <wp14:pctHeight>0</wp14:pctHeight>
            </wp14:sizeRelV>
          </wp:anchor>
        </w:drawing>
      </w:r>
    </w:p>
    <w:p w14:paraId="19FA7E32" w14:textId="56110F43" w:rsidR="00B83844" w:rsidRPr="00B83844" w:rsidRDefault="00664444" w:rsidP="008C21D9">
      <w:pPr>
        <w:tabs>
          <w:tab w:val="left" w:pos="876"/>
        </w:tabs>
      </w:pPr>
      <w:r>
        <w:tab/>
      </w:r>
      <w:r w:rsidR="00447F80">
        <w:rPr>
          <w:noProof/>
        </w:rPr>
        <w:drawing>
          <wp:inline distT="0" distB="0" distL="0" distR="0" wp14:anchorId="37629992" wp14:editId="18FAC6DD">
            <wp:extent cx="280416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2829653" cy="3085321"/>
                    </a:xfrm>
                    <a:prstGeom prst="rect">
                      <a:avLst/>
                    </a:prstGeom>
                  </pic:spPr>
                </pic:pic>
              </a:graphicData>
            </a:graphic>
          </wp:inline>
        </w:drawing>
      </w:r>
      <w:r w:rsidR="00B83844">
        <w:br w:type="textWrapping" w:clear="all"/>
      </w:r>
    </w:p>
    <w:p w14:paraId="3B53DE6D" w14:textId="3C95640D" w:rsidR="00B83844" w:rsidRPr="00B83844" w:rsidRDefault="00B83844" w:rsidP="00B83844">
      <w:pPr>
        <w:pStyle w:val="HTMLPreformatted"/>
        <w:shd w:val="clear" w:color="auto" w:fill="FFFFFF"/>
        <w:wordWrap w:val="0"/>
        <w:textAlignment w:val="baseline"/>
        <w:rPr>
          <w:color w:val="000000"/>
          <w:sz w:val="21"/>
          <w:szCs w:val="21"/>
        </w:rPr>
      </w:pPr>
      <w:r>
        <w:rPr>
          <w:color w:val="000000"/>
          <w:sz w:val="21"/>
          <w:szCs w:val="21"/>
        </w:rPr>
        <w:t>The optimal values for alpha are as follows:</w:t>
      </w:r>
    </w:p>
    <w:p w14:paraId="0F97636A" w14:textId="6091381B" w:rsidR="00B83844" w:rsidRDefault="00B83844" w:rsidP="00B83844">
      <w:pPr>
        <w:pStyle w:val="HTMLPreformatted"/>
        <w:shd w:val="clear" w:color="auto" w:fill="FFFFFF"/>
        <w:wordWrap w:val="0"/>
        <w:textAlignment w:val="baseline"/>
        <w:rPr>
          <w:color w:val="000000"/>
          <w:sz w:val="21"/>
          <w:szCs w:val="21"/>
        </w:rPr>
      </w:pPr>
      <w:r>
        <w:rPr>
          <w:color w:val="000000"/>
          <w:sz w:val="21"/>
          <w:szCs w:val="21"/>
        </w:rPr>
        <w:t>Ridge</w:t>
      </w:r>
      <w:r>
        <w:rPr>
          <w:color w:val="000000"/>
          <w:sz w:val="21"/>
          <w:szCs w:val="21"/>
        </w:rPr>
        <w:t xml:space="preserve"> Regression</w:t>
      </w:r>
      <w:r w:rsidRPr="00B83844">
        <w:rPr>
          <w:color w:val="000000"/>
          <w:sz w:val="21"/>
          <w:szCs w:val="21"/>
        </w:rPr>
        <w:t xml:space="preserve"> :</w:t>
      </w:r>
      <w:r>
        <w:rPr>
          <w:color w:val="000000"/>
          <w:sz w:val="21"/>
          <w:szCs w:val="21"/>
        </w:rPr>
        <w:t xml:space="preserve"> 1</w:t>
      </w:r>
      <w:r w:rsidR="00664444">
        <w:rPr>
          <w:color w:val="000000"/>
          <w:sz w:val="21"/>
          <w:szCs w:val="21"/>
        </w:rPr>
        <w:t>.0</w:t>
      </w:r>
    </w:p>
    <w:p w14:paraId="1FF29CAC" w14:textId="1CB8F18F" w:rsidR="00B83844" w:rsidRPr="00B83844" w:rsidRDefault="00B83844" w:rsidP="00B83844">
      <w:pPr>
        <w:pStyle w:val="HTMLPreformatted"/>
        <w:shd w:val="clear" w:color="auto" w:fill="FFFFFF"/>
        <w:wordWrap w:val="0"/>
        <w:textAlignment w:val="baseline"/>
        <w:rPr>
          <w:color w:val="000000"/>
          <w:sz w:val="21"/>
          <w:szCs w:val="21"/>
        </w:rPr>
      </w:pPr>
      <w:r w:rsidRPr="00B83844">
        <w:rPr>
          <w:color w:val="000000"/>
          <w:sz w:val="21"/>
          <w:szCs w:val="21"/>
        </w:rPr>
        <w:t xml:space="preserve">Lasso </w:t>
      </w:r>
      <w:r>
        <w:rPr>
          <w:color w:val="000000"/>
          <w:sz w:val="21"/>
          <w:szCs w:val="21"/>
        </w:rPr>
        <w:t>Regression</w:t>
      </w:r>
      <w:r>
        <w:rPr>
          <w:color w:val="000000"/>
          <w:sz w:val="21"/>
          <w:szCs w:val="21"/>
        </w:rPr>
        <w:t xml:space="preserve"> </w:t>
      </w:r>
      <w:r w:rsidRPr="00B83844">
        <w:rPr>
          <w:color w:val="000000"/>
          <w:sz w:val="21"/>
          <w:szCs w:val="21"/>
        </w:rPr>
        <w:t>:</w:t>
      </w:r>
      <w:r>
        <w:rPr>
          <w:color w:val="000000"/>
          <w:sz w:val="21"/>
          <w:szCs w:val="21"/>
        </w:rPr>
        <w:t xml:space="preserve"> </w:t>
      </w:r>
      <w:r w:rsidRPr="00B83844">
        <w:rPr>
          <w:color w:val="000000"/>
          <w:sz w:val="21"/>
          <w:szCs w:val="21"/>
        </w:rPr>
        <w:t>0.00</w:t>
      </w:r>
      <w:r w:rsidR="00447F80">
        <w:rPr>
          <w:color w:val="000000"/>
          <w:sz w:val="21"/>
          <w:szCs w:val="21"/>
        </w:rPr>
        <w:t>0</w:t>
      </w:r>
      <w:r w:rsidRPr="00B83844">
        <w:rPr>
          <w:color w:val="000000"/>
          <w:sz w:val="21"/>
          <w:szCs w:val="21"/>
        </w:rPr>
        <w:t>1</w:t>
      </w:r>
    </w:p>
    <w:p w14:paraId="2FB077D9" w14:textId="77777777" w:rsidR="00B83844" w:rsidRPr="00B83844" w:rsidRDefault="00B83844" w:rsidP="00B83844">
      <w:pPr>
        <w:pStyle w:val="HTMLPreformatted"/>
        <w:shd w:val="clear" w:color="auto" w:fill="FFFFFF"/>
        <w:wordWrap w:val="0"/>
        <w:textAlignment w:val="baseline"/>
        <w:rPr>
          <w:color w:val="000000"/>
          <w:sz w:val="21"/>
          <w:szCs w:val="21"/>
        </w:rPr>
      </w:pPr>
    </w:p>
    <w:p w14:paraId="19D4678C" w14:textId="5680EC13" w:rsidR="00992E40" w:rsidRDefault="00664444" w:rsidP="00EF2654">
      <w:pPr>
        <w:pStyle w:val="HTMLPreformatted"/>
        <w:shd w:val="clear" w:color="auto" w:fill="FFFFFF"/>
        <w:wordWrap w:val="0"/>
        <w:ind w:left="720"/>
        <w:textAlignment w:val="baseline"/>
        <w:rPr>
          <w:rFonts w:ascii="Times New Roman" w:hAnsi="Times New Roman" w:cs="Times New Roman"/>
          <w:sz w:val="24"/>
          <w:szCs w:val="24"/>
        </w:rPr>
      </w:pPr>
      <w:r>
        <w:rPr>
          <w:rFonts w:ascii="Times New Roman" w:hAnsi="Times New Roman" w:cs="Times New Roman"/>
          <w:sz w:val="24"/>
          <w:szCs w:val="24"/>
        </w:rPr>
        <w:t>Alpha penalizes the model for using more no of features . In other words r</w:t>
      </w:r>
      <w:r w:rsidRPr="00664444">
        <w:rPr>
          <w:rFonts w:ascii="Times New Roman" w:hAnsi="Times New Roman" w:cs="Times New Roman"/>
          <w:sz w:val="24"/>
          <w:szCs w:val="24"/>
        </w:rPr>
        <w:t>idge and Lasso techniques regularize the coefficients by reducing their magnitude</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sidRPr="00664444">
        <w:rPr>
          <w:rFonts w:ascii="Times New Roman" w:hAnsi="Times New Roman" w:cs="Times New Roman"/>
          <w:sz w:val="24"/>
          <w:szCs w:val="24"/>
        </w:rPr>
        <w:t xml:space="preserve"> </w:t>
      </w:r>
      <w:r w:rsidRPr="001517F1">
        <w:rPr>
          <w:rFonts w:ascii="Times New Roman" w:hAnsi="Times New Roman" w:cs="Times New Roman"/>
          <w:b/>
          <w:bCs/>
          <w:sz w:val="24"/>
          <w:szCs w:val="24"/>
        </w:rPr>
        <w:t>cause shrinkage of the coefficients</w:t>
      </w:r>
      <w:r>
        <w:rPr>
          <w:rFonts w:ascii="Times New Roman" w:hAnsi="Times New Roman" w:cs="Times New Roman"/>
          <w:sz w:val="24"/>
          <w:szCs w:val="24"/>
        </w:rPr>
        <w:t xml:space="preserve">. So </w:t>
      </w:r>
      <w:r w:rsidR="00EF2654">
        <w:rPr>
          <w:rFonts w:ascii="Times New Roman" w:hAnsi="Times New Roman" w:cs="Times New Roman"/>
          <w:sz w:val="24"/>
          <w:szCs w:val="24"/>
        </w:rPr>
        <w:t>doubling their values will-</w:t>
      </w:r>
    </w:p>
    <w:p w14:paraId="2D8F674C" w14:textId="77777777" w:rsidR="00EF2654" w:rsidRDefault="00EF2654" w:rsidP="00EF2654">
      <w:pPr>
        <w:pStyle w:val="HTMLPreformatted"/>
        <w:shd w:val="clear" w:color="auto" w:fill="FFFFFF"/>
        <w:wordWrap w:val="0"/>
        <w:ind w:left="720"/>
        <w:textAlignment w:val="baseline"/>
        <w:rPr>
          <w:rFonts w:ascii="Times New Roman" w:hAnsi="Times New Roman" w:cs="Times New Roman"/>
          <w:sz w:val="24"/>
          <w:szCs w:val="24"/>
        </w:rPr>
      </w:pPr>
    </w:p>
    <w:p w14:paraId="23B3863B" w14:textId="2348F829" w:rsidR="00992E40" w:rsidRDefault="00EF2654" w:rsidP="00EF2654">
      <w:pPr>
        <w:pStyle w:val="HTMLPreformatted"/>
        <w:numPr>
          <w:ilvl w:val="0"/>
          <w:numId w:val="48"/>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In case of Ridge - C</w:t>
      </w:r>
      <w:r w:rsidRPr="00EF2654">
        <w:rPr>
          <w:rFonts w:ascii="Times New Roman" w:hAnsi="Times New Roman" w:cs="Times New Roman"/>
          <w:sz w:val="24"/>
          <w:szCs w:val="24"/>
        </w:rPr>
        <w:t>oefficients of predictors decrease, then their value in the model decreases. That is, their effect decreases. And thus the flexibility of the model should decrease.</w:t>
      </w:r>
    </w:p>
    <w:p w14:paraId="4164F517" w14:textId="347CC339" w:rsidR="00EF2654" w:rsidRPr="00EF2654" w:rsidRDefault="00EF2654" w:rsidP="00EF2654">
      <w:pPr>
        <w:pStyle w:val="HTMLPreformatted"/>
        <w:numPr>
          <w:ilvl w:val="0"/>
          <w:numId w:val="48"/>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In case of Lasso- More coefficients will become zero , thus removing them entirely from the model. </w:t>
      </w:r>
    </w:p>
    <w:p w14:paraId="345AA689" w14:textId="14B3AE1D" w:rsidR="00992E40" w:rsidRDefault="00992E40" w:rsidP="00992E40">
      <w:pPr>
        <w:pStyle w:val="HTMLPreformatted"/>
        <w:shd w:val="clear" w:color="auto" w:fill="FFFFFF"/>
        <w:wordWrap w:val="0"/>
        <w:ind w:left="360"/>
        <w:textAlignment w:val="baseline"/>
        <w:rPr>
          <w:rFonts w:ascii="Times New Roman" w:hAnsi="Times New Roman" w:cs="Times New Roman"/>
          <w:sz w:val="24"/>
          <w:szCs w:val="24"/>
        </w:rPr>
      </w:pPr>
    </w:p>
    <w:p w14:paraId="4C2B47EE" w14:textId="0FCE8171" w:rsidR="00992E40" w:rsidRDefault="00447F80" w:rsidP="00992E40">
      <w:pPr>
        <w:pStyle w:val="HTMLPreformatted"/>
        <w:shd w:val="clear" w:color="auto" w:fill="FFFFFF"/>
        <w:wordWrap w:val="0"/>
        <w:ind w:left="360"/>
        <w:textAlignment w:val="baseline"/>
        <w:rPr>
          <w:rFonts w:ascii="Times New Roman" w:hAnsi="Times New Roman" w:cs="Times New Roman"/>
          <w:sz w:val="24"/>
          <w:szCs w:val="24"/>
        </w:rPr>
      </w:pPr>
      <w:r>
        <w:rPr>
          <w:rFonts w:ascii="Times New Roman" w:hAnsi="Times New Roman" w:cs="Times New Roman"/>
          <w:sz w:val="24"/>
          <w:szCs w:val="24"/>
        </w:rPr>
        <w:t>After Change implemented these are the most important features :</w:t>
      </w:r>
    </w:p>
    <w:p w14:paraId="004895A2" w14:textId="009BE216" w:rsidR="00447F80" w:rsidRDefault="00447F80" w:rsidP="00992E40">
      <w:pPr>
        <w:pStyle w:val="HTMLPreformatted"/>
        <w:shd w:val="clear" w:color="auto" w:fill="FFFFFF"/>
        <w:wordWrap w:val="0"/>
        <w:ind w:left="360"/>
        <w:textAlignment w:val="baseline"/>
        <w:rPr>
          <w:rFonts w:ascii="Times New Roman" w:hAnsi="Times New Roman" w:cs="Times New Roman"/>
          <w:sz w:val="24"/>
          <w:szCs w:val="24"/>
        </w:rPr>
      </w:pPr>
      <w:r>
        <w:rPr>
          <w:rFonts w:ascii="Times New Roman" w:hAnsi="Times New Roman" w:cs="Times New Roman"/>
          <w:sz w:val="24"/>
          <w:szCs w:val="24"/>
        </w:rPr>
        <w:t xml:space="preserve">Left -Ridge </w:t>
      </w:r>
    </w:p>
    <w:p w14:paraId="773D1D70" w14:textId="28DB216C" w:rsidR="00447F80" w:rsidRDefault="00447F80" w:rsidP="00992E40">
      <w:pPr>
        <w:pStyle w:val="HTMLPreformatted"/>
        <w:shd w:val="clear" w:color="auto" w:fill="FFFFFF"/>
        <w:wordWrap w:val="0"/>
        <w:ind w:left="360"/>
        <w:textAlignment w:val="baseline"/>
        <w:rPr>
          <w:rFonts w:ascii="Times New Roman" w:hAnsi="Times New Roman" w:cs="Times New Roman"/>
          <w:sz w:val="24"/>
          <w:szCs w:val="24"/>
        </w:rPr>
      </w:pPr>
      <w:r>
        <w:rPr>
          <w:rFonts w:ascii="Times New Roman" w:hAnsi="Times New Roman" w:cs="Times New Roman"/>
          <w:sz w:val="24"/>
          <w:szCs w:val="24"/>
        </w:rPr>
        <w:t>Right -Lasso</w:t>
      </w:r>
    </w:p>
    <w:p w14:paraId="26F9166F" w14:textId="3CDE77EA" w:rsidR="00447F80" w:rsidRDefault="00447F80" w:rsidP="00992E40">
      <w:pPr>
        <w:pStyle w:val="HTMLPreformatted"/>
        <w:shd w:val="clear" w:color="auto" w:fill="FFFFFF"/>
        <w:wordWrap w:val="0"/>
        <w:ind w:left="360"/>
        <w:textAlignment w:val="baseline"/>
        <w:rPr>
          <w:rFonts w:ascii="Times New Roman" w:hAnsi="Times New Roman" w:cs="Times New Roman"/>
          <w:sz w:val="24"/>
          <w:szCs w:val="24"/>
        </w:rPr>
      </w:pPr>
    </w:p>
    <w:p w14:paraId="67426167" w14:textId="51ADB390" w:rsidR="00447F80" w:rsidRDefault="00447F80" w:rsidP="00992E40">
      <w:pPr>
        <w:pStyle w:val="HTMLPreformatted"/>
        <w:shd w:val="clear" w:color="auto" w:fill="FFFFFF"/>
        <w:wordWrap w:val="0"/>
        <w:ind w:left="360"/>
        <w:textAlignment w:val="baseline"/>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883B411" wp14:editId="747DB286">
            <wp:simplePos x="0" y="0"/>
            <wp:positionH relativeFrom="column">
              <wp:posOffset>708660</wp:posOffset>
            </wp:positionH>
            <wp:positionV relativeFrom="paragraph">
              <wp:posOffset>30480</wp:posOffset>
            </wp:positionV>
            <wp:extent cx="1592718" cy="2324301"/>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1592718" cy="2324301"/>
                    </a:xfrm>
                    <a:prstGeom prst="rect">
                      <a:avLst/>
                    </a:prstGeom>
                  </pic:spPr>
                </pic:pic>
              </a:graphicData>
            </a:graphic>
          </wp:anchor>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3F3E64F" wp14:editId="0ED7248B">
            <wp:extent cx="1699407" cy="231668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1699407" cy="2316681"/>
                    </a:xfrm>
                    <a:prstGeom prst="rect">
                      <a:avLst/>
                    </a:prstGeom>
                  </pic:spPr>
                </pic:pic>
              </a:graphicData>
            </a:graphic>
          </wp:inline>
        </w:drawing>
      </w:r>
    </w:p>
    <w:p w14:paraId="3DAB32CF" w14:textId="44ADCF78" w:rsidR="00447F80" w:rsidRDefault="00447F80" w:rsidP="00447F80">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textAlignment w:val="baselin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textWrapping" w:clear="all"/>
      </w:r>
    </w:p>
    <w:p w14:paraId="3D6BFA2C" w14:textId="4AAC6F36" w:rsidR="001517F1" w:rsidRDefault="00992E40"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Question 2</w:t>
      </w:r>
      <w:r w:rsidRPr="001517F1">
        <w:rPr>
          <w:rStyle w:val="Strong"/>
          <w:rFonts w:ascii="Times New Roman" w:eastAsia="Times New Roman" w:hAnsi="Times New Roman" w:cs="Times New Roman"/>
          <w:color w:val="auto"/>
          <w:szCs w:val="24"/>
          <w:lang w:val="en-IN" w:eastAsia="en-IN"/>
        </w:rPr>
        <w:t xml:space="preserve"> </w:t>
      </w:r>
      <w:r w:rsidR="001517F1">
        <w:rPr>
          <w:rStyle w:val="Strong"/>
          <w:rFonts w:ascii="Times New Roman" w:eastAsia="Times New Roman" w:hAnsi="Times New Roman" w:cs="Times New Roman"/>
          <w:color w:val="auto"/>
          <w:szCs w:val="24"/>
          <w:lang w:val="en-IN" w:eastAsia="en-IN"/>
        </w:rPr>
        <w:t>–</w:t>
      </w:r>
    </w:p>
    <w:p w14:paraId="7965BDC3" w14:textId="15857F29" w:rsidR="00992E40" w:rsidRPr="001517F1" w:rsidRDefault="00992E40"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You have determined the optimal value of lambda for ridge and lasso regression during the assignment. Now, which one will you choose to apply and why?</w:t>
      </w:r>
    </w:p>
    <w:p w14:paraId="1973D58D" w14:textId="1E8A2211" w:rsidR="00992E40" w:rsidRDefault="00992E40" w:rsidP="00992E40">
      <w:pPr>
        <w:pStyle w:val="HTMLPreformatted"/>
        <w:shd w:val="clear" w:color="auto" w:fill="FFFFFF"/>
        <w:wordWrap w:val="0"/>
        <w:textAlignment w:val="baseline"/>
        <w:rPr>
          <w:rFonts w:ascii="Times New Roman" w:hAnsi="Times New Roman" w:cs="Times New Roman"/>
          <w:sz w:val="24"/>
          <w:szCs w:val="24"/>
        </w:rPr>
      </w:pPr>
    </w:p>
    <w:p w14:paraId="10209DD1" w14:textId="4E530CAD" w:rsidR="00992E40" w:rsidRDefault="00992E40" w:rsidP="001517F1">
      <w:pPr>
        <w:pStyle w:val="HTMLPreformatted"/>
        <w:shd w:val="clear" w:color="auto" w:fill="FFFFFF"/>
        <w:wordWrap w:val="0"/>
        <w:ind w:left="720"/>
        <w:textAlignment w:val="baseline"/>
        <w:rPr>
          <w:rFonts w:ascii="Times New Roman" w:hAnsi="Times New Roman" w:cs="Times New Roman"/>
          <w:sz w:val="24"/>
          <w:szCs w:val="24"/>
        </w:rPr>
      </w:pPr>
      <w:r>
        <w:rPr>
          <w:rFonts w:ascii="Times New Roman" w:hAnsi="Times New Roman" w:cs="Times New Roman"/>
          <w:sz w:val="24"/>
          <w:szCs w:val="24"/>
        </w:rPr>
        <w:t>In regularized regression -</w:t>
      </w:r>
    </w:p>
    <w:p w14:paraId="3A3AEEBD" w14:textId="7337FBAF" w:rsidR="00992E40" w:rsidRPr="00992E40" w:rsidRDefault="00992E40" w:rsidP="001517F1">
      <w:pPr>
        <w:pStyle w:val="HTMLPreformatted"/>
        <w:shd w:val="clear" w:color="auto" w:fill="FFFFFF"/>
        <w:wordWrap w:val="0"/>
        <w:ind w:left="720"/>
        <w:textAlignment w:val="baseline"/>
        <w:rPr>
          <w:rFonts w:ascii="Times New Roman" w:hAnsi="Times New Roman" w:cs="Times New Roman"/>
          <w:sz w:val="24"/>
          <w:szCs w:val="24"/>
        </w:rPr>
      </w:pPr>
      <w:r w:rsidRPr="00992E40">
        <w:rPr>
          <w:rFonts w:ascii="Times New Roman" w:hAnsi="Times New Roman" w:cs="Times New Roman"/>
          <w:sz w:val="24"/>
          <w:szCs w:val="24"/>
        </w:rPr>
        <w:t>Objective</w:t>
      </w:r>
      <w:r>
        <w:rPr>
          <w:rFonts w:ascii="Times New Roman" w:hAnsi="Times New Roman" w:cs="Times New Roman"/>
          <w:sz w:val="24"/>
          <w:szCs w:val="24"/>
        </w:rPr>
        <w:t xml:space="preserve"> Function</w:t>
      </w:r>
      <w:r w:rsidRPr="00992E40">
        <w:rPr>
          <w:rFonts w:ascii="Times New Roman" w:hAnsi="Times New Roman" w:cs="Times New Roman"/>
          <w:sz w:val="24"/>
          <w:szCs w:val="24"/>
        </w:rPr>
        <w:t xml:space="preserve"> = RSS</w:t>
      </w:r>
      <w:r>
        <w:rPr>
          <w:rFonts w:ascii="Times New Roman" w:hAnsi="Times New Roman" w:cs="Times New Roman"/>
          <w:sz w:val="24"/>
          <w:szCs w:val="24"/>
        </w:rPr>
        <w:t xml:space="preserve"> </w:t>
      </w:r>
      <w:r w:rsidRPr="00992E40">
        <w:rPr>
          <w:rFonts w:ascii="Times New Roman" w:hAnsi="Times New Roman" w:cs="Times New Roman"/>
          <w:sz w:val="24"/>
          <w:szCs w:val="24"/>
        </w:rPr>
        <w:t>+ α * (sum of square</w:t>
      </w:r>
      <w:r>
        <w:rPr>
          <w:rFonts w:ascii="Times New Roman" w:hAnsi="Times New Roman" w:cs="Times New Roman"/>
          <w:sz w:val="24"/>
          <w:szCs w:val="24"/>
        </w:rPr>
        <w:t>/absolute value</w:t>
      </w:r>
      <w:r w:rsidRPr="00992E40">
        <w:rPr>
          <w:rFonts w:ascii="Times New Roman" w:hAnsi="Times New Roman" w:cs="Times New Roman"/>
          <w:sz w:val="24"/>
          <w:szCs w:val="24"/>
        </w:rPr>
        <w:t xml:space="preserve"> of coefficients)</w:t>
      </w:r>
    </w:p>
    <w:p w14:paraId="7C494E79" w14:textId="5CB6946D" w:rsidR="001517F1" w:rsidRDefault="006C2D35" w:rsidP="001517F1">
      <w:pPr>
        <w:pStyle w:val="HTMLPreformatted"/>
        <w:shd w:val="clear" w:color="auto" w:fill="FFFFFF"/>
        <w:wordWrap w:val="0"/>
        <w:ind w:left="720"/>
        <w:textAlignment w:val="baseline"/>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error term</w:t>
      </w:r>
      <w:r>
        <w:rPr>
          <w:rFonts w:ascii="Times New Roman" w:hAnsi="Times New Roman" w:cs="Times New Roman"/>
          <w:sz w:val="24"/>
          <w:szCs w:val="24"/>
        </w:rPr>
        <w:t xml:space="preserve"> + </w:t>
      </w:r>
      <w:r w:rsidRPr="00992E40">
        <w:rPr>
          <w:rFonts w:ascii="Times New Roman" w:hAnsi="Times New Roman" w:cs="Times New Roman"/>
          <w:sz w:val="24"/>
          <w:szCs w:val="24"/>
        </w:rPr>
        <w:t>α *</w:t>
      </w:r>
      <w:r>
        <w:rPr>
          <w:rFonts w:ascii="Times New Roman" w:hAnsi="Times New Roman" w:cs="Times New Roman"/>
          <w:sz w:val="24"/>
          <w:szCs w:val="24"/>
        </w:rPr>
        <w:t xml:space="preserve"> regularization term</w:t>
      </w:r>
    </w:p>
    <w:p w14:paraId="6D2BFC7E" w14:textId="4FA2BB14" w:rsidR="00447F80" w:rsidRDefault="00992E40" w:rsidP="001517F1">
      <w:pPr>
        <w:pStyle w:val="HTMLPreformatted"/>
        <w:shd w:val="clear" w:color="auto" w:fill="FFFFFF"/>
        <w:wordWrap w:val="0"/>
        <w:ind w:left="720"/>
        <w:textAlignment w:val="baseline"/>
        <w:rPr>
          <w:rFonts w:ascii="Times New Roman" w:hAnsi="Times New Roman" w:cs="Times New Roman"/>
          <w:sz w:val="24"/>
          <w:szCs w:val="24"/>
        </w:rPr>
      </w:pPr>
      <w:r w:rsidRPr="00992E40">
        <w:rPr>
          <w:rFonts w:ascii="Times New Roman" w:hAnsi="Times New Roman" w:cs="Times New Roman"/>
          <w:sz w:val="24"/>
          <w:szCs w:val="24"/>
        </w:rPr>
        <w:t xml:space="preserve">Here, α (alpha) is the parameter which balances the amount of emphasis given to minimizing RSS vs </w:t>
      </w:r>
      <w:r>
        <w:rPr>
          <w:rFonts w:ascii="Times New Roman" w:hAnsi="Times New Roman" w:cs="Times New Roman"/>
          <w:sz w:val="24"/>
          <w:szCs w:val="24"/>
        </w:rPr>
        <w:t xml:space="preserve">                </w:t>
      </w:r>
      <w:r w:rsidRPr="00992E40">
        <w:rPr>
          <w:rFonts w:ascii="Times New Roman" w:hAnsi="Times New Roman" w:cs="Times New Roman"/>
          <w:sz w:val="24"/>
          <w:szCs w:val="24"/>
        </w:rPr>
        <w:t xml:space="preserve">minimizing </w:t>
      </w:r>
      <w:r>
        <w:rPr>
          <w:rFonts w:ascii="Times New Roman" w:hAnsi="Times New Roman" w:cs="Times New Roman"/>
          <w:sz w:val="24"/>
          <w:szCs w:val="24"/>
        </w:rPr>
        <w:t xml:space="preserve">the regularization term </w:t>
      </w:r>
      <w:r w:rsidRPr="00992E40">
        <w:rPr>
          <w:rFonts w:ascii="Times New Roman" w:hAnsi="Times New Roman" w:cs="Times New Roman"/>
          <w:sz w:val="24"/>
          <w:szCs w:val="24"/>
        </w:rPr>
        <w:t>.</w:t>
      </w:r>
    </w:p>
    <w:p w14:paraId="30EFCF73" w14:textId="77777777" w:rsidR="001517F1" w:rsidRDefault="001517F1" w:rsidP="001517F1">
      <w:pPr>
        <w:pStyle w:val="HTMLPreformatted"/>
        <w:shd w:val="clear" w:color="auto" w:fill="FFFFFF"/>
        <w:wordWrap w:val="0"/>
        <w:ind w:left="720"/>
        <w:textAlignment w:val="baseline"/>
        <w:rPr>
          <w:rFonts w:ascii="Times New Roman" w:hAnsi="Times New Roman" w:cs="Times New Roman"/>
          <w:sz w:val="24"/>
          <w:szCs w:val="24"/>
        </w:rPr>
      </w:pPr>
    </w:p>
    <w:p w14:paraId="0A9F3855" w14:textId="77777777" w:rsidR="006C2D35" w:rsidRDefault="006C2D35" w:rsidP="001517F1">
      <w:pPr>
        <w:pStyle w:val="HTMLPreformatted"/>
        <w:shd w:val="clear" w:color="auto" w:fill="FFFFFF"/>
        <w:wordWrap w:val="0"/>
        <w:ind w:left="720"/>
        <w:textAlignment w:val="baseline"/>
        <w:rPr>
          <w:rFonts w:ascii="Times New Roman" w:hAnsi="Times New Roman" w:cs="Times New Roman"/>
          <w:sz w:val="24"/>
          <w:szCs w:val="24"/>
        </w:rPr>
      </w:pPr>
      <w:r w:rsidRPr="001517F1">
        <w:rPr>
          <w:rFonts w:ascii="Times New Roman" w:hAnsi="Times New Roman" w:cs="Times New Roman"/>
          <w:sz w:val="24"/>
          <w:szCs w:val="24"/>
        </w:rPr>
        <w:t>A</w:t>
      </w:r>
      <w:r w:rsidRPr="001517F1">
        <w:rPr>
          <w:rFonts w:ascii="Times New Roman" w:hAnsi="Times New Roman" w:cs="Times New Roman"/>
          <w:sz w:val="24"/>
          <w:szCs w:val="24"/>
        </w:rPr>
        <w:t>s the value of alpha increases, the model complexity reduces.</w:t>
      </w:r>
      <w:r w:rsidRPr="006C2D35">
        <w:rPr>
          <w:rFonts w:ascii="Times New Roman" w:hAnsi="Times New Roman" w:cs="Times New Roman"/>
          <w:sz w:val="24"/>
          <w:szCs w:val="24"/>
        </w:rPr>
        <w:t xml:space="preserve"> </w:t>
      </w:r>
      <w:r w:rsidRPr="001517F1">
        <w:rPr>
          <w:rFonts w:ascii="Times New Roman" w:hAnsi="Times New Roman" w:cs="Times New Roman"/>
          <w:sz w:val="24"/>
          <w:szCs w:val="24"/>
        </w:rPr>
        <w:t>Though higher values of alpha reduce overfitting, significantly high values can cause underfitting as well</w:t>
      </w:r>
      <w:r w:rsidRPr="006C2D35">
        <w:rPr>
          <w:rFonts w:ascii="Times New Roman" w:hAnsi="Times New Roman" w:cs="Times New Roman"/>
          <w:sz w:val="24"/>
          <w:szCs w:val="24"/>
        </w:rPr>
        <w:t xml:space="preserve"> </w:t>
      </w:r>
      <w:r>
        <w:rPr>
          <w:rFonts w:ascii="Times New Roman" w:hAnsi="Times New Roman" w:cs="Times New Roman"/>
          <w:sz w:val="24"/>
          <w:szCs w:val="24"/>
        </w:rPr>
        <w:t>.</w:t>
      </w:r>
    </w:p>
    <w:p w14:paraId="659DD95E" w14:textId="77777777" w:rsidR="006C2D35" w:rsidRDefault="006C2D35" w:rsidP="001517F1">
      <w:pPr>
        <w:pStyle w:val="HTMLPreformatted"/>
        <w:shd w:val="clear" w:color="auto" w:fill="FFFFFF"/>
        <w:wordWrap w:val="0"/>
        <w:ind w:left="720"/>
        <w:textAlignment w:val="baseline"/>
        <w:rPr>
          <w:rFonts w:ascii="Times New Roman" w:hAnsi="Times New Roman" w:cs="Times New Roman"/>
          <w:sz w:val="24"/>
          <w:szCs w:val="24"/>
        </w:rPr>
      </w:pPr>
    </w:p>
    <w:p w14:paraId="744DB544" w14:textId="23546761" w:rsidR="006C2D35" w:rsidRDefault="006C2D35" w:rsidP="001517F1">
      <w:pPr>
        <w:pStyle w:val="HTMLPreformatted"/>
        <w:shd w:val="clear" w:color="auto" w:fill="FFFFFF"/>
        <w:wordWrap w:val="0"/>
        <w:ind w:left="720"/>
        <w:textAlignment w:val="baseline"/>
        <w:rPr>
          <w:rFonts w:ascii="Times New Roman" w:hAnsi="Times New Roman" w:cs="Times New Roman"/>
          <w:sz w:val="24"/>
          <w:szCs w:val="24"/>
        </w:rPr>
      </w:pPr>
      <w:r w:rsidRPr="001517F1">
        <w:rPr>
          <w:rFonts w:ascii="Times New Roman" w:hAnsi="Times New Roman" w:cs="Times New Roman"/>
          <w:sz w:val="24"/>
          <w:szCs w:val="24"/>
        </w:rPr>
        <w:t xml:space="preserve">Thus alpha should be chosen wisely. </w:t>
      </w:r>
      <w:r w:rsidRPr="001517F1">
        <w:rPr>
          <w:rFonts w:ascii="Times New Roman" w:hAnsi="Times New Roman" w:cs="Times New Roman"/>
          <w:sz w:val="24"/>
          <w:szCs w:val="24"/>
        </w:rPr>
        <w:t xml:space="preserve">In my assignment </w:t>
      </w:r>
      <w:r w:rsidRPr="001517F1">
        <w:rPr>
          <w:rFonts w:ascii="Times New Roman" w:hAnsi="Times New Roman" w:cs="Times New Roman"/>
          <w:sz w:val="24"/>
          <w:szCs w:val="24"/>
        </w:rPr>
        <w:t xml:space="preserve"> </w:t>
      </w:r>
      <w:r w:rsidRPr="001517F1">
        <w:rPr>
          <w:rFonts w:ascii="Times New Roman" w:hAnsi="Times New Roman" w:cs="Times New Roman"/>
          <w:sz w:val="24"/>
          <w:szCs w:val="24"/>
        </w:rPr>
        <w:t xml:space="preserve">I am using </w:t>
      </w:r>
      <w:r w:rsidRPr="001517F1">
        <w:rPr>
          <w:rFonts w:ascii="Times New Roman" w:hAnsi="Times New Roman" w:cs="Times New Roman"/>
          <w:sz w:val="24"/>
          <w:szCs w:val="24"/>
        </w:rPr>
        <w:t xml:space="preserve">cross-validation, i.e. the value of alpha is </w:t>
      </w:r>
      <w:r w:rsidRPr="001517F1">
        <w:rPr>
          <w:rFonts w:ascii="Times New Roman" w:hAnsi="Times New Roman" w:cs="Times New Roman"/>
          <w:sz w:val="24"/>
          <w:szCs w:val="24"/>
        </w:rPr>
        <w:t xml:space="preserve">    </w:t>
      </w:r>
      <w:r w:rsidRPr="001517F1">
        <w:rPr>
          <w:rFonts w:ascii="Times New Roman" w:hAnsi="Times New Roman" w:cs="Times New Roman"/>
          <w:sz w:val="24"/>
          <w:szCs w:val="24"/>
        </w:rPr>
        <w:t>iterated over a range of values and the one giving higher cross-validation score is chosen.</w:t>
      </w:r>
    </w:p>
    <w:p w14:paraId="26D184EA" w14:textId="4EE4C958" w:rsidR="00447F80" w:rsidRDefault="00447F80" w:rsidP="001517F1">
      <w:pPr>
        <w:pStyle w:val="HTMLPreformatted"/>
        <w:shd w:val="clear" w:color="auto" w:fill="FFFFFF"/>
        <w:wordWrap w:val="0"/>
        <w:ind w:left="720"/>
        <w:textAlignment w:val="baseline"/>
        <w:rPr>
          <w:rFonts w:ascii="Times New Roman" w:hAnsi="Times New Roman" w:cs="Times New Roman"/>
          <w:sz w:val="24"/>
          <w:szCs w:val="24"/>
        </w:rPr>
      </w:pPr>
    </w:p>
    <w:p w14:paraId="3C005714" w14:textId="77777777" w:rsidR="00447F80" w:rsidRPr="00B83844" w:rsidRDefault="00447F80" w:rsidP="001517F1">
      <w:pPr>
        <w:pStyle w:val="HTMLPreformatted"/>
        <w:shd w:val="clear" w:color="auto" w:fill="FFFFFF"/>
        <w:wordWrap w:val="0"/>
        <w:ind w:left="720"/>
        <w:textAlignment w:val="baseline"/>
        <w:rPr>
          <w:rFonts w:ascii="Times New Roman" w:hAnsi="Times New Roman" w:cs="Times New Roman"/>
          <w:sz w:val="24"/>
          <w:szCs w:val="24"/>
        </w:rPr>
      </w:pPr>
      <w:r w:rsidRPr="001517F1">
        <w:rPr>
          <w:rFonts w:ascii="Times New Roman" w:hAnsi="Times New Roman" w:cs="Times New Roman"/>
          <w:sz w:val="24"/>
          <w:szCs w:val="24"/>
        </w:rPr>
        <w:t>The optimal values for alpha are as follows:</w:t>
      </w:r>
    </w:p>
    <w:p w14:paraId="74196D5C" w14:textId="77777777" w:rsidR="00447F80" w:rsidRPr="001517F1" w:rsidRDefault="00447F80" w:rsidP="001517F1">
      <w:pPr>
        <w:pStyle w:val="HTMLPreformatted"/>
        <w:shd w:val="clear" w:color="auto" w:fill="FFFFFF"/>
        <w:wordWrap w:val="0"/>
        <w:ind w:left="720"/>
        <w:textAlignment w:val="baseline"/>
        <w:rPr>
          <w:rFonts w:ascii="Times New Roman" w:hAnsi="Times New Roman" w:cs="Times New Roman"/>
          <w:sz w:val="24"/>
          <w:szCs w:val="24"/>
        </w:rPr>
      </w:pPr>
      <w:r w:rsidRPr="001517F1">
        <w:rPr>
          <w:rFonts w:ascii="Times New Roman" w:hAnsi="Times New Roman" w:cs="Times New Roman"/>
          <w:sz w:val="24"/>
          <w:szCs w:val="24"/>
        </w:rPr>
        <w:t>Ridge Regression : 1.0</w:t>
      </w:r>
    </w:p>
    <w:p w14:paraId="41F24424" w14:textId="7AF638CE" w:rsidR="006C2D35" w:rsidRDefault="00447F80" w:rsidP="001517F1">
      <w:pPr>
        <w:pStyle w:val="HTMLPreformatted"/>
        <w:shd w:val="clear" w:color="auto" w:fill="FFFFFF"/>
        <w:wordWrap w:val="0"/>
        <w:ind w:left="720"/>
        <w:textAlignment w:val="baseline"/>
        <w:rPr>
          <w:rFonts w:ascii="Times New Roman" w:hAnsi="Times New Roman" w:cs="Times New Roman"/>
          <w:sz w:val="24"/>
          <w:szCs w:val="24"/>
        </w:rPr>
      </w:pPr>
      <w:r w:rsidRPr="001517F1">
        <w:rPr>
          <w:rFonts w:ascii="Times New Roman" w:hAnsi="Times New Roman" w:cs="Times New Roman"/>
          <w:sz w:val="24"/>
          <w:szCs w:val="24"/>
        </w:rPr>
        <w:t xml:space="preserve">Lasso Regression : </w:t>
      </w:r>
      <w:r w:rsidRPr="00B83844">
        <w:rPr>
          <w:rFonts w:ascii="Times New Roman" w:hAnsi="Times New Roman" w:cs="Times New Roman"/>
          <w:sz w:val="24"/>
          <w:szCs w:val="24"/>
        </w:rPr>
        <w:t>0.00</w:t>
      </w:r>
      <w:r w:rsidRPr="001517F1">
        <w:rPr>
          <w:rFonts w:ascii="Times New Roman" w:hAnsi="Times New Roman" w:cs="Times New Roman"/>
          <w:sz w:val="24"/>
          <w:szCs w:val="24"/>
        </w:rPr>
        <w:t>0</w:t>
      </w:r>
      <w:r w:rsidRPr="00B83844">
        <w:rPr>
          <w:rFonts w:ascii="Times New Roman" w:hAnsi="Times New Roman" w:cs="Times New Roman"/>
          <w:sz w:val="24"/>
          <w:szCs w:val="24"/>
        </w:rPr>
        <w:t>1</w:t>
      </w:r>
    </w:p>
    <w:p w14:paraId="067B4705" w14:textId="52EE225B" w:rsidR="006C2D35" w:rsidRDefault="006C2D35" w:rsidP="001517F1">
      <w:pPr>
        <w:pStyle w:val="HTMLPreformatted"/>
        <w:shd w:val="clear" w:color="auto" w:fill="FFFFFF"/>
        <w:wordWrap w:val="0"/>
        <w:ind w:left="720"/>
        <w:textAlignment w:val="baseline"/>
        <w:rPr>
          <w:rFonts w:ascii="Times New Roman" w:hAnsi="Times New Roman" w:cs="Times New Roman"/>
          <w:sz w:val="24"/>
          <w:szCs w:val="24"/>
        </w:rPr>
      </w:pPr>
      <w:r>
        <w:rPr>
          <w:rFonts w:ascii="Times New Roman" w:hAnsi="Times New Roman" w:cs="Times New Roman"/>
          <w:sz w:val="24"/>
          <w:szCs w:val="24"/>
        </w:rPr>
        <w:t xml:space="preserve">Another way to choose alpha is by looking at the graph , when the difference between the Test and Training graph  is minimum </w:t>
      </w:r>
      <w:r w:rsidR="00E027AE">
        <w:rPr>
          <w:rFonts w:ascii="Times New Roman" w:hAnsi="Times New Roman" w:cs="Times New Roman"/>
          <w:sz w:val="24"/>
          <w:szCs w:val="24"/>
        </w:rPr>
        <w:t xml:space="preserve">as well as error should not be too much </w:t>
      </w:r>
      <w:r>
        <w:rPr>
          <w:rFonts w:ascii="Times New Roman" w:hAnsi="Times New Roman" w:cs="Times New Roman"/>
          <w:sz w:val="24"/>
          <w:szCs w:val="24"/>
        </w:rPr>
        <w:t xml:space="preserve"> that is the optimal point.</w:t>
      </w:r>
    </w:p>
    <w:p w14:paraId="14A8F014" w14:textId="77777777" w:rsidR="001517F1" w:rsidRDefault="001517F1" w:rsidP="001517F1">
      <w:pPr>
        <w:pStyle w:val="HTMLPreformatted"/>
        <w:shd w:val="clear" w:color="auto" w:fill="FFFFFF"/>
        <w:wordWrap w:val="0"/>
        <w:ind w:left="720"/>
        <w:textAlignment w:val="baseline"/>
        <w:rPr>
          <w:rFonts w:ascii="Times New Roman" w:hAnsi="Times New Roman" w:cs="Times New Roman"/>
          <w:sz w:val="24"/>
          <w:szCs w:val="24"/>
        </w:rPr>
      </w:pPr>
    </w:p>
    <w:p w14:paraId="3A690155" w14:textId="09301C64" w:rsidR="00E027AE" w:rsidRDefault="001517F1" w:rsidP="001517F1">
      <w:pPr>
        <w:pStyle w:val="HTMLPreformatted"/>
        <w:shd w:val="clear" w:color="auto" w:fill="FFFFFF"/>
        <w:wordWrap w:val="0"/>
        <w:ind w:left="720"/>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DDB78" wp14:editId="380AA170">
            <wp:extent cx="44272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427619" cy="2072827"/>
                    </a:xfrm>
                    <a:prstGeom prst="rect">
                      <a:avLst/>
                    </a:prstGeom>
                  </pic:spPr>
                </pic:pic>
              </a:graphicData>
            </a:graphic>
          </wp:inline>
        </w:drawing>
      </w:r>
    </w:p>
    <w:p w14:paraId="10D667D5" w14:textId="3589C24F" w:rsidR="006C2D35" w:rsidRDefault="00E027AE" w:rsidP="00992E4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52D68BF" w14:textId="77777777" w:rsidR="006C2D35" w:rsidRDefault="006C2D35" w:rsidP="00992E40">
      <w:pPr>
        <w:pStyle w:val="HTMLPreformatted"/>
        <w:shd w:val="clear" w:color="auto" w:fill="FFFFFF"/>
        <w:wordWrap w:val="0"/>
        <w:textAlignment w:val="baseline"/>
        <w:rPr>
          <w:rFonts w:ascii="Times New Roman" w:hAnsi="Times New Roman" w:cs="Times New Roman"/>
          <w:sz w:val="24"/>
          <w:szCs w:val="24"/>
        </w:rPr>
      </w:pPr>
    </w:p>
    <w:p w14:paraId="15E1C139" w14:textId="77777777" w:rsidR="001517F1" w:rsidRPr="001517F1" w:rsidRDefault="00E027AE"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Question 3</w:t>
      </w:r>
      <w:r w:rsidRPr="001517F1">
        <w:rPr>
          <w:rStyle w:val="Strong"/>
          <w:rFonts w:ascii="Times New Roman" w:eastAsia="Times New Roman" w:hAnsi="Times New Roman" w:cs="Times New Roman"/>
          <w:color w:val="auto"/>
          <w:szCs w:val="24"/>
          <w:lang w:val="en-IN" w:eastAsia="en-IN"/>
        </w:rPr>
        <w:t xml:space="preserve">- </w:t>
      </w:r>
    </w:p>
    <w:p w14:paraId="346607E8" w14:textId="150C59E7" w:rsidR="00E027AE" w:rsidRPr="001517F1" w:rsidRDefault="00E027AE"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75A8EC1" w14:textId="6FDB12CD" w:rsidR="00E027AE" w:rsidRDefault="00E027AE" w:rsidP="00992E40">
      <w:pPr>
        <w:pStyle w:val="HTMLPreformatted"/>
        <w:shd w:val="clear" w:color="auto" w:fill="FFFFFF"/>
        <w:wordWrap w:val="0"/>
        <w:ind w:left="360"/>
        <w:textAlignment w:val="baseline"/>
        <w:rPr>
          <w:rFonts w:ascii="Times New Roman" w:hAnsi="Times New Roman" w:cs="Times New Roman"/>
          <w:sz w:val="24"/>
          <w:szCs w:val="24"/>
        </w:rPr>
      </w:pPr>
    </w:p>
    <w:p w14:paraId="426D25FA" w14:textId="0BE91EBC" w:rsidR="000E33BC" w:rsidRDefault="000E33BC" w:rsidP="00992E40">
      <w:pPr>
        <w:pStyle w:val="HTMLPreformatted"/>
        <w:shd w:val="clear" w:color="auto" w:fill="FFFFFF"/>
        <w:wordWrap w:val="0"/>
        <w:ind w:left="360"/>
        <w:textAlignment w:val="baseline"/>
        <w:rPr>
          <w:rFonts w:ascii="Times New Roman" w:hAnsi="Times New Roman" w:cs="Times New Roman"/>
          <w:sz w:val="24"/>
          <w:szCs w:val="24"/>
        </w:rPr>
      </w:pPr>
      <w:r>
        <w:rPr>
          <w:rFonts w:ascii="Times New Roman" w:hAnsi="Times New Roman" w:cs="Times New Roman"/>
          <w:sz w:val="24"/>
          <w:szCs w:val="24"/>
        </w:rPr>
        <w:t>So after excluding these 5 features-</w:t>
      </w:r>
    </w:p>
    <w:p w14:paraId="23961F41" w14:textId="279FA2F0" w:rsidR="000E33BC" w:rsidRPr="000E33BC" w:rsidRDefault="000E33BC" w:rsidP="000E33BC">
      <w:pPr>
        <w:pStyle w:val="HTMLPreformatted"/>
        <w:numPr>
          <w:ilvl w:val="0"/>
          <w:numId w:val="49"/>
        </w:numPr>
        <w:shd w:val="clear" w:color="auto" w:fill="FFFFFF"/>
        <w:wordWrap w:val="0"/>
        <w:textAlignment w:val="baseline"/>
        <w:rPr>
          <w:rFonts w:ascii="Times New Roman" w:hAnsi="Times New Roman" w:cs="Times New Roman"/>
          <w:sz w:val="24"/>
          <w:szCs w:val="24"/>
        </w:rPr>
      </w:pPr>
      <w:r w:rsidRPr="000E33BC">
        <w:rPr>
          <w:rFonts w:ascii="Times New Roman" w:hAnsi="Times New Roman" w:cs="Times New Roman"/>
          <w:sz w:val="24"/>
          <w:szCs w:val="24"/>
        </w:rPr>
        <w:t>OverallCond_7</w:t>
      </w:r>
      <w:r w:rsidRPr="000E33BC">
        <w:rPr>
          <w:rFonts w:ascii="Times New Roman" w:hAnsi="Times New Roman" w:cs="Times New Roman"/>
          <w:sz w:val="24"/>
          <w:szCs w:val="24"/>
        </w:rPr>
        <w:tab/>
      </w:r>
    </w:p>
    <w:p w14:paraId="5139B942" w14:textId="0D531927" w:rsidR="000E33BC" w:rsidRPr="000E33BC" w:rsidRDefault="000E33BC" w:rsidP="000E33BC">
      <w:pPr>
        <w:pStyle w:val="HTMLPreformatted"/>
        <w:numPr>
          <w:ilvl w:val="0"/>
          <w:numId w:val="49"/>
        </w:numPr>
        <w:shd w:val="clear" w:color="auto" w:fill="FFFFFF"/>
        <w:wordWrap w:val="0"/>
        <w:textAlignment w:val="baseline"/>
        <w:rPr>
          <w:rFonts w:ascii="Times New Roman" w:hAnsi="Times New Roman" w:cs="Times New Roman"/>
          <w:sz w:val="24"/>
          <w:szCs w:val="24"/>
        </w:rPr>
      </w:pPr>
      <w:r w:rsidRPr="000E33BC">
        <w:rPr>
          <w:rFonts w:ascii="Times New Roman" w:hAnsi="Times New Roman" w:cs="Times New Roman"/>
          <w:sz w:val="24"/>
          <w:szCs w:val="24"/>
        </w:rPr>
        <w:t>OverallCond_6</w:t>
      </w:r>
    </w:p>
    <w:p w14:paraId="2E84FF1B" w14:textId="29515EF1" w:rsidR="000E33BC" w:rsidRPr="000E33BC" w:rsidRDefault="000E33BC" w:rsidP="000E33BC">
      <w:pPr>
        <w:pStyle w:val="HTMLPreformatted"/>
        <w:numPr>
          <w:ilvl w:val="0"/>
          <w:numId w:val="49"/>
        </w:numPr>
        <w:shd w:val="clear" w:color="auto" w:fill="FFFFFF"/>
        <w:wordWrap w:val="0"/>
        <w:textAlignment w:val="baseline"/>
        <w:rPr>
          <w:rFonts w:ascii="Times New Roman" w:hAnsi="Times New Roman" w:cs="Times New Roman"/>
          <w:sz w:val="24"/>
          <w:szCs w:val="24"/>
        </w:rPr>
      </w:pPr>
      <w:proofErr w:type="spellStart"/>
      <w:r w:rsidRPr="000E33BC">
        <w:rPr>
          <w:rFonts w:ascii="Times New Roman" w:hAnsi="Times New Roman" w:cs="Times New Roman"/>
          <w:sz w:val="24"/>
          <w:szCs w:val="24"/>
        </w:rPr>
        <w:t>YearBuilt</w:t>
      </w:r>
      <w:proofErr w:type="spellEnd"/>
    </w:p>
    <w:p w14:paraId="3F3B7863" w14:textId="62BEFAB1" w:rsidR="000E33BC" w:rsidRPr="000E33BC" w:rsidRDefault="000E33BC" w:rsidP="000E33BC">
      <w:pPr>
        <w:pStyle w:val="HTMLPreformatted"/>
        <w:numPr>
          <w:ilvl w:val="0"/>
          <w:numId w:val="49"/>
        </w:numPr>
        <w:shd w:val="clear" w:color="auto" w:fill="FFFFFF"/>
        <w:wordWrap w:val="0"/>
        <w:textAlignment w:val="baseline"/>
        <w:rPr>
          <w:rFonts w:ascii="Times New Roman" w:hAnsi="Times New Roman" w:cs="Times New Roman"/>
          <w:sz w:val="24"/>
          <w:szCs w:val="24"/>
        </w:rPr>
      </w:pPr>
      <w:r w:rsidRPr="000E33BC">
        <w:rPr>
          <w:rFonts w:ascii="Times New Roman" w:hAnsi="Times New Roman" w:cs="Times New Roman"/>
          <w:sz w:val="24"/>
          <w:szCs w:val="24"/>
        </w:rPr>
        <w:t>OverallCond_5</w:t>
      </w:r>
    </w:p>
    <w:p w14:paraId="66B99F5C" w14:textId="5CAED487" w:rsidR="000E33BC" w:rsidRDefault="000E33BC" w:rsidP="000E33BC">
      <w:pPr>
        <w:pStyle w:val="HTMLPreformatted"/>
        <w:numPr>
          <w:ilvl w:val="0"/>
          <w:numId w:val="49"/>
        </w:numPr>
        <w:shd w:val="clear" w:color="auto" w:fill="FFFFFF"/>
        <w:wordWrap w:val="0"/>
        <w:textAlignment w:val="baseline"/>
        <w:rPr>
          <w:rFonts w:ascii="Times New Roman" w:hAnsi="Times New Roman" w:cs="Times New Roman"/>
          <w:sz w:val="24"/>
          <w:szCs w:val="24"/>
        </w:rPr>
      </w:pPr>
      <w:r w:rsidRPr="000E33BC">
        <w:rPr>
          <w:rFonts w:ascii="Times New Roman" w:hAnsi="Times New Roman" w:cs="Times New Roman"/>
          <w:sz w:val="24"/>
          <w:szCs w:val="24"/>
        </w:rPr>
        <w:t>OverallQual_7</w:t>
      </w:r>
    </w:p>
    <w:p w14:paraId="3A1C1AD5" w14:textId="77777777" w:rsidR="000E33BC" w:rsidRDefault="000E33BC" w:rsidP="000E33BC">
      <w:pPr>
        <w:pStyle w:val="HTMLPreformatted"/>
        <w:shd w:val="clear" w:color="auto" w:fill="FFFFFF"/>
        <w:wordWrap w:val="0"/>
        <w:ind w:left="1080"/>
        <w:textAlignment w:val="baseline"/>
        <w:rPr>
          <w:rFonts w:ascii="Times New Roman" w:hAnsi="Times New Roman" w:cs="Times New Roman"/>
          <w:sz w:val="24"/>
          <w:szCs w:val="24"/>
        </w:rPr>
      </w:pPr>
    </w:p>
    <w:p w14:paraId="153CE877" w14:textId="77777777" w:rsidR="000E33BC" w:rsidRDefault="000E33BC" w:rsidP="000E33BC">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The new Lasso model have these dominant features:</w:t>
      </w:r>
    </w:p>
    <w:p w14:paraId="094CB97D" w14:textId="6882A570" w:rsidR="000E33BC" w:rsidRDefault="000E33BC" w:rsidP="000E33BC">
      <w:pPr>
        <w:pStyle w:val="HTMLPreformatted"/>
        <w:shd w:val="clear" w:color="auto" w:fill="FFFFFF"/>
        <w:wordWrap w:val="0"/>
        <w:textAlignment w:val="baseline"/>
        <w:rPr>
          <w:rFonts w:ascii="Times New Roman" w:hAnsi="Times New Roman" w:cs="Times New Roman"/>
          <w:sz w:val="24"/>
          <w:szCs w:val="24"/>
        </w:rPr>
      </w:pPr>
      <w:r w:rsidRPr="000E33BC">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D130483" wp14:editId="09E9D6DD">
            <wp:extent cx="2141220" cy="2788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2141411" cy="2789169"/>
                    </a:xfrm>
                    <a:prstGeom prst="rect">
                      <a:avLst/>
                    </a:prstGeom>
                  </pic:spPr>
                </pic:pic>
              </a:graphicData>
            </a:graphic>
          </wp:inline>
        </w:drawing>
      </w:r>
    </w:p>
    <w:p w14:paraId="307B5FE5" w14:textId="081AABA3" w:rsidR="000E33BC" w:rsidRDefault="000E33BC" w:rsidP="000E33BC">
      <w:pPr>
        <w:pStyle w:val="HTMLPreformatted"/>
        <w:shd w:val="clear" w:color="auto" w:fill="FFFFFF"/>
        <w:wordWrap w:val="0"/>
        <w:textAlignment w:val="baseline"/>
        <w:rPr>
          <w:rFonts w:ascii="Times New Roman" w:hAnsi="Times New Roman" w:cs="Times New Roman"/>
          <w:sz w:val="24"/>
          <w:szCs w:val="24"/>
        </w:rPr>
      </w:pPr>
    </w:p>
    <w:p w14:paraId="42FA9EA8" w14:textId="77777777" w:rsidR="001517F1" w:rsidRDefault="000E33BC"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Question 4</w:t>
      </w:r>
      <w:r w:rsidRPr="001517F1">
        <w:rPr>
          <w:rStyle w:val="Strong"/>
          <w:rFonts w:ascii="Times New Roman" w:eastAsia="Times New Roman" w:hAnsi="Times New Roman" w:cs="Times New Roman"/>
          <w:color w:val="auto"/>
          <w:szCs w:val="24"/>
          <w:lang w:val="en-IN" w:eastAsia="en-IN"/>
        </w:rPr>
        <w:t>-</w:t>
      </w:r>
    </w:p>
    <w:p w14:paraId="3DB6DB45" w14:textId="0AE028AC" w:rsidR="000E33BC" w:rsidRPr="001517F1" w:rsidRDefault="000E33BC" w:rsidP="001517F1">
      <w:pPr>
        <w:tabs>
          <w:tab w:val="left" w:pos="876"/>
        </w:tabs>
        <w:rPr>
          <w:rStyle w:val="Strong"/>
          <w:rFonts w:ascii="Times New Roman" w:eastAsia="Times New Roman" w:hAnsi="Times New Roman" w:cs="Times New Roman"/>
          <w:color w:val="auto"/>
          <w:szCs w:val="24"/>
          <w:lang w:val="en-IN" w:eastAsia="en-IN"/>
        </w:rPr>
      </w:pPr>
      <w:r w:rsidRPr="001517F1">
        <w:rPr>
          <w:rStyle w:val="Strong"/>
          <w:rFonts w:ascii="Times New Roman" w:eastAsia="Times New Roman" w:hAnsi="Times New Roman" w:cs="Times New Roman"/>
          <w:color w:val="auto"/>
          <w:szCs w:val="24"/>
          <w:lang w:val="en-IN" w:eastAsia="en-IN"/>
        </w:rPr>
        <w:t xml:space="preserve"> </w:t>
      </w:r>
      <w:r w:rsidRPr="001517F1">
        <w:rPr>
          <w:rStyle w:val="Strong"/>
          <w:rFonts w:ascii="Times New Roman" w:eastAsia="Times New Roman" w:hAnsi="Times New Roman" w:cs="Times New Roman"/>
          <w:color w:val="auto"/>
          <w:szCs w:val="24"/>
          <w:lang w:val="en-IN" w:eastAsia="en-IN"/>
        </w:rPr>
        <w:t>How can you make sure that a model is robust and generalisable? What are the implications of the same for the accuracy of the model and why?</w:t>
      </w:r>
    </w:p>
    <w:p w14:paraId="4613FDD7" w14:textId="39350AEC" w:rsidR="008C21D9" w:rsidRPr="008C21D9" w:rsidRDefault="008C21D9" w:rsidP="008C21D9">
      <w:pPr>
        <w:pStyle w:val="HTMLPreformatted"/>
        <w:shd w:val="clear" w:color="auto" w:fill="FFFFFF"/>
        <w:wordWrap w:val="0"/>
        <w:textAlignment w:val="baseline"/>
        <w:rPr>
          <w:rFonts w:ascii="Times New Roman" w:hAnsi="Times New Roman" w:cs="Times New Roman"/>
          <w:sz w:val="24"/>
          <w:szCs w:val="24"/>
        </w:rPr>
      </w:pPr>
      <w:r w:rsidRPr="008C21D9">
        <w:rPr>
          <w:rFonts w:ascii="Times New Roman" w:hAnsi="Times New Roman" w:cs="Times New Roman"/>
          <w:sz w:val="24"/>
          <w:szCs w:val="24"/>
        </w:rPr>
        <w:t xml:space="preserve">Models are trained on a set of training data but their efficiency is determined by the ability to perform well on </w:t>
      </w:r>
      <w:r>
        <w:rPr>
          <w:rFonts w:ascii="Times New Roman" w:hAnsi="Times New Roman" w:cs="Times New Roman"/>
          <w:sz w:val="24"/>
          <w:szCs w:val="24"/>
        </w:rPr>
        <w:t xml:space="preserve">   </w:t>
      </w:r>
      <w:r w:rsidRPr="008C21D9">
        <w:rPr>
          <w:rFonts w:ascii="Times New Roman" w:hAnsi="Times New Roman" w:cs="Times New Roman"/>
          <w:sz w:val="24"/>
          <w:szCs w:val="24"/>
        </w:rPr>
        <w:t>the unseen (test) data. This is the classic case of bias vs variance trade off.</w:t>
      </w:r>
    </w:p>
    <w:p w14:paraId="07FDFE65" w14:textId="77777777" w:rsidR="008C21D9" w:rsidRPr="008C21D9" w:rsidRDefault="008C21D9" w:rsidP="008C21D9">
      <w:pPr>
        <w:pStyle w:val="HTMLPreformatted"/>
        <w:shd w:val="clear" w:color="auto" w:fill="FFFFFF"/>
        <w:wordWrap w:val="0"/>
        <w:textAlignment w:val="baseline"/>
        <w:rPr>
          <w:rFonts w:ascii="Times New Roman" w:hAnsi="Times New Roman" w:cs="Times New Roman"/>
          <w:sz w:val="24"/>
          <w:szCs w:val="24"/>
        </w:rPr>
      </w:pPr>
      <w:r w:rsidRPr="008C21D9">
        <w:rPr>
          <w:rFonts w:ascii="Times New Roman" w:hAnsi="Times New Roman" w:cs="Times New Roman"/>
          <w:sz w:val="24"/>
          <w:szCs w:val="24"/>
        </w:rPr>
        <w:t>Extremely complex models don’t generalize well since they are prone to change with small changes in the input data. Extremely simple models are likely to fail in predicting hence are prone to make errors and less accurate.</w:t>
      </w:r>
    </w:p>
    <w:p w14:paraId="361521A3" w14:textId="77777777" w:rsidR="008C21D9" w:rsidRPr="008C21D9" w:rsidRDefault="008C21D9" w:rsidP="008C21D9">
      <w:pPr>
        <w:pStyle w:val="HTMLPreformatted"/>
        <w:shd w:val="clear" w:color="auto" w:fill="FFFFFF"/>
        <w:wordWrap w:val="0"/>
        <w:textAlignment w:val="baseline"/>
        <w:rPr>
          <w:rFonts w:ascii="Times New Roman" w:hAnsi="Times New Roman" w:cs="Times New Roman"/>
          <w:sz w:val="24"/>
          <w:szCs w:val="24"/>
        </w:rPr>
      </w:pPr>
    </w:p>
    <w:p w14:paraId="2F5C9BA8" w14:textId="24F9B0FC" w:rsidR="008C21D9" w:rsidRDefault="008C21D9" w:rsidP="008C21D9">
      <w:pPr>
        <w:pStyle w:val="HTMLPreformatted"/>
        <w:shd w:val="clear" w:color="auto" w:fill="FFFFFF"/>
        <w:wordWrap w:val="0"/>
        <w:textAlignment w:val="baseline"/>
        <w:rPr>
          <w:rFonts w:ascii="Times New Roman" w:hAnsi="Times New Roman" w:cs="Times New Roman"/>
          <w:sz w:val="24"/>
          <w:szCs w:val="24"/>
        </w:rPr>
      </w:pPr>
      <w:r w:rsidRPr="008C21D9">
        <w:rPr>
          <w:rFonts w:ascii="Times New Roman" w:hAnsi="Times New Roman" w:cs="Times New Roman"/>
          <w:sz w:val="24"/>
          <w:szCs w:val="24"/>
        </w:rPr>
        <w:t>Hence, we should always select a model which is just complex enough to understand the variance in the data without much inaccuracy at the same time not too complex to overfit.</w:t>
      </w:r>
    </w:p>
    <w:p w14:paraId="1A0783B9" w14:textId="77777777" w:rsidR="008C21D9" w:rsidRPr="008C21D9" w:rsidRDefault="008C21D9" w:rsidP="008C21D9">
      <w:pPr>
        <w:pStyle w:val="HTMLPreformatted"/>
        <w:shd w:val="clear" w:color="auto" w:fill="FFFFFF"/>
        <w:wordWrap w:val="0"/>
        <w:textAlignment w:val="baseline"/>
        <w:rPr>
          <w:rFonts w:ascii="Times New Roman" w:hAnsi="Times New Roman" w:cs="Times New Roman"/>
          <w:sz w:val="24"/>
          <w:szCs w:val="24"/>
        </w:rPr>
      </w:pPr>
    </w:p>
    <w:p w14:paraId="5FA22CCD" w14:textId="42F0D6BA" w:rsidR="008C21D9" w:rsidRDefault="008C21D9" w:rsidP="008C21D9">
      <w:pPr>
        <w:pStyle w:val="HTMLPreformatted"/>
        <w:shd w:val="clear" w:color="auto" w:fill="FFFFFF"/>
        <w:wordWrap w:val="0"/>
        <w:textAlignment w:val="baseline"/>
        <w:rPr>
          <w:rFonts w:ascii="Times New Roman" w:hAnsi="Times New Roman" w:cs="Times New Roman"/>
          <w:sz w:val="24"/>
          <w:szCs w:val="24"/>
        </w:rPr>
      </w:pPr>
      <w:r w:rsidRPr="008C21D9">
        <w:rPr>
          <w:rFonts w:ascii="Times New Roman" w:hAnsi="Times New Roman" w:cs="Times New Roman"/>
          <w:sz w:val="24"/>
          <w:szCs w:val="24"/>
        </w:rPr>
        <w:t xml:space="preserve">This can be achieved </w:t>
      </w:r>
      <w:r w:rsidRPr="008C21D9">
        <w:rPr>
          <w:rFonts w:ascii="Times New Roman" w:hAnsi="Times New Roman" w:cs="Times New Roman"/>
          <w:b/>
          <w:bCs/>
          <w:sz w:val="24"/>
          <w:szCs w:val="24"/>
        </w:rPr>
        <w:t>using regularization</w:t>
      </w:r>
      <w:r w:rsidRPr="008C21D9">
        <w:rPr>
          <w:rFonts w:ascii="Times New Roman" w:hAnsi="Times New Roman" w:cs="Times New Roman"/>
          <w:sz w:val="24"/>
          <w:szCs w:val="24"/>
        </w:rPr>
        <w:t>. Regularization is the process of deliberately simplifying models to achieve the correct balance between keeping the model simple and yet not too naïve.</w:t>
      </w:r>
    </w:p>
    <w:p w14:paraId="2C6A72FD" w14:textId="0ACA3073" w:rsidR="008C21D9" w:rsidRDefault="008C21D9" w:rsidP="008C21D9">
      <w:pPr>
        <w:pStyle w:val="HTMLPreformatted"/>
        <w:shd w:val="clear" w:color="auto" w:fill="FFFFFF"/>
        <w:wordWrap w:val="0"/>
        <w:textAlignment w:val="baseline"/>
        <w:rPr>
          <w:rFonts w:ascii="Times New Roman" w:hAnsi="Times New Roman" w:cs="Times New Roman"/>
          <w:sz w:val="24"/>
          <w:szCs w:val="24"/>
        </w:rPr>
      </w:pPr>
    </w:p>
    <w:p w14:paraId="09B16BC5" w14:textId="6B094E72" w:rsidR="008C21D9" w:rsidRPr="00992E40" w:rsidRDefault="008C21D9" w:rsidP="008C21D9">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Other ways can be - </w:t>
      </w:r>
      <w:r w:rsidRPr="008C21D9">
        <w:rPr>
          <w:rFonts w:ascii="Times New Roman" w:hAnsi="Times New Roman" w:cs="Times New Roman"/>
          <w:sz w:val="24"/>
          <w:szCs w:val="24"/>
        </w:rPr>
        <w:t>Weighted Least Square/</w:t>
      </w:r>
      <w:proofErr w:type="spellStart"/>
      <w:r w:rsidRPr="008C21D9">
        <w:rPr>
          <w:rFonts w:ascii="Times New Roman" w:hAnsi="Times New Roman" w:cs="Times New Roman"/>
          <w:sz w:val="24"/>
          <w:szCs w:val="24"/>
        </w:rPr>
        <w:t>Generised</w:t>
      </w:r>
      <w:proofErr w:type="spellEnd"/>
      <w:r w:rsidRPr="008C21D9">
        <w:rPr>
          <w:rFonts w:ascii="Times New Roman" w:hAnsi="Times New Roman" w:cs="Times New Roman"/>
          <w:sz w:val="24"/>
          <w:szCs w:val="24"/>
        </w:rPr>
        <w:t xml:space="preserve"> Least Square</w:t>
      </w:r>
    </w:p>
    <w:sectPr w:rsidR="008C21D9" w:rsidRPr="00992E40" w:rsidSect="00992E40">
      <w:headerReference w:type="first" r:id="rId17"/>
      <w:footerReference w:type="first" r:id="rId18"/>
      <w:pgSz w:w="12240" w:h="15840" w:code="1"/>
      <w:pgMar w:top="720" w:right="720" w:bottom="720" w:left="720" w:header="737"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D535E" w14:textId="77777777" w:rsidR="00A9304B" w:rsidRDefault="00A9304B" w:rsidP="005A20E2">
      <w:pPr>
        <w:spacing w:after="0"/>
      </w:pPr>
      <w:r>
        <w:separator/>
      </w:r>
    </w:p>
    <w:p w14:paraId="67E41CE8" w14:textId="77777777" w:rsidR="00A9304B" w:rsidRDefault="00A9304B"/>
    <w:p w14:paraId="3535CF5E" w14:textId="77777777" w:rsidR="00A9304B" w:rsidRDefault="00A9304B" w:rsidP="009B4773"/>
    <w:p w14:paraId="6C610FE1" w14:textId="77777777" w:rsidR="00A9304B" w:rsidRDefault="00A9304B" w:rsidP="00513832"/>
  </w:endnote>
  <w:endnote w:type="continuationSeparator" w:id="0">
    <w:p w14:paraId="588D5479" w14:textId="77777777" w:rsidR="00A9304B" w:rsidRDefault="00A9304B" w:rsidP="005A20E2">
      <w:pPr>
        <w:spacing w:after="0"/>
      </w:pPr>
      <w:r>
        <w:continuationSeparator/>
      </w:r>
    </w:p>
    <w:p w14:paraId="40EE8EB5" w14:textId="77777777" w:rsidR="00A9304B" w:rsidRDefault="00A9304B"/>
    <w:p w14:paraId="1AE58D0C" w14:textId="77777777" w:rsidR="00A9304B" w:rsidRDefault="00A9304B" w:rsidP="009B4773"/>
    <w:p w14:paraId="7360D049" w14:textId="77777777" w:rsidR="00A9304B" w:rsidRDefault="00A9304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568F" w14:textId="77777777" w:rsidR="005854DB" w:rsidRPr="00F8411A" w:rsidRDefault="00A9304B" w:rsidP="005854DB">
    <w:pPr>
      <w:pStyle w:val="Footer"/>
    </w:pPr>
    <w:sdt>
      <w:sdtPr>
        <w:alias w:val="Report Date"/>
        <w:tag w:val=""/>
        <w:id w:val="-1095781852"/>
        <w:placeholder>
          <w:docPart w:val="7C88FA66DF354BCCA50707E35B267E3D"/>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854DB" w:rsidRPr="00F8411A">
          <w:rPr>
            <w:rStyle w:val="PlaceholderText"/>
            <w:color w:val="595959" w:themeColor="text1" w:themeTint="A6"/>
          </w:rPr>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95913" w14:textId="77777777" w:rsidR="00A9304B" w:rsidRDefault="00A9304B" w:rsidP="005A20E2">
      <w:pPr>
        <w:spacing w:after="0"/>
      </w:pPr>
      <w:r>
        <w:separator/>
      </w:r>
    </w:p>
    <w:p w14:paraId="43CB2424" w14:textId="77777777" w:rsidR="00A9304B" w:rsidRDefault="00A9304B"/>
    <w:p w14:paraId="633644AE" w14:textId="77777777" w:rsidR="00A9304B" w:rsidRDefault="00A9304B" w:rsidP="009B4773"/>
    <w:p w14:paraId="33F5AB9E" w14:textId="77777777" w:rsidR="00A9304B" w:rsidRDefault="00A9304B" w:rsidP="00513832"/>
  </w:footnote>
  <w:footnote w:type="continuationSeparator" w:id="0">
    <w:p w14:paraId="2011EBAB" w14:textId="77777777" w:rsidR="00A9304B" w:rsidRDefault="00A9304B" w:rsidP="005A20E2">
      <w:pPr>
        <w:spacing w:after="0"/>
      </w:pPr>
      <w:r>
        <w:continuationSeparator/>
      </w:r>
    </w:p>
    <w:p w14:paraId="6A8AB597" w14:textId="77777777" w:rsidR="00A9304B" w:rsidRDefault="00A9304B"/>
    <w:p w14:paraId="66656414" w14:textId="77777777" w:rsidR="00A9304B" w:rsidRDefault="00A9304B" w:rsidP="009B4773"/>
    <w:p w14:paraId="5ABD47A1" w14:textId="77777777" w:rsidR="00A9304B" w:rsidRDefault="00A9304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CFD2F" w14:textId="77777777" w:rsidR="005854DB" w:rsidRDefault="005854DB" w:rsidP="00A67285">
    <w:pPr>
      <w:pStyle w:val="Header"/>
      <w:spacing w:after="0"/>
    </w:pPr>
    <w:r>
      <w:rPr>
        <w:noProof/>
      </w:rPr>
      <w:drawing>
        <wp:anchor distT="0" distB="0" distL="114300" distR="114300" simplePos="0" relativeHeight="251698176" behindDoc="1" locked="0" layoutInCell="1" allowOverlap="1" wp14:anchorId="017F41E5" wp14:editId="0A0F8F03">
          <wp:simplePos x="0" y="0"/>
          <wp:positionH relativeFrom="column">
            <wp:posOffset>-797560</wp:posOffset>
          </wp:positionH>
          <wp:positionV relativeFrom="paragraph">
            <wp:posOffset>-410210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370ADA"/>
    <w:multiLevelType w:val="hybridMultilevel"/>
    <w:tmpl w:val="10587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F95AD3"/>
    <w:multiLevelType w:val="hybridMultilevel"/>
    <w:tmpl w:val="2B745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B41661"/>
    <w:multiLevelType w:val="hybridMultilevel"/>
    <w:tmpl w:val="86AE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720DF"/>
    <w:multiLevelType w:val="hybridMultilevel"/>
    <w:tmpl w:val="97C27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18"/>
  </w:num>
  <w:num w:numId="4">
    <w:abstractNumId w:val="27"/>
  </w:num>
  <w:num w:numId="5">
    <w:abstractNumId w:val="14"/>
  </w:num>
  <w:num w:numId="6">
    <w:abstractNumId w:val="8"/>
  </w:num>
  <w:num w:numId="7">
    <w:abstractNumId w:val="37"/>
  </w:num>
  <w:num w:numId="8">
    <w:abstractNumId w:val="13"/>
  </w:num>
  <w:num w:numId="9">
    <w:abstractNumId w:val="40"/>
  </w:num>
  <w:num w:numId="10">
    <w:abstractNumId w:val="34"/>
  </w:num>
  <w:num w:numId="11">
    <w:abstractNumId w:val="4"/>
  </w:num>
  <w:num w:numId="12">
    <w:abstractNumId w:val="11"/>
  </w:num>
  <w:num w:numId="13">
    <w:abstractNumId w:val="16"/>
  </w:num>
  <w:num w:numId="14">
    <w:abstractNumId w:val="26"/>
  </w:num>
  <w:num w:numId="15">
    <w:abstractNumId w:val="21"/>
  </w:num>
  <w:num w:numId="16">
    <w:abstractNumId w:val="7"/>
  </w:num>
  <w:num w:numId="17">
    <w:abstractNumId w:val="28"/>
  </w:num>
  <w:num w:numId="18">
    <w:abstractNumId w:val="41"/>
  </w:num>
  <w:num w:numId="19">
    <w:abstractNumId w:val="10"/>
  </w:num>
  <w:num w:numId="20">
    <w:abstractNumId w:val="32"/>
  </w:num>
  <w:num w:numId="21">
    <w:abstractNumId w:val="12"/>
  </w:num>
  <w:num w:numId="22">
    <w:abstractNumId w:val="22"/>
  </w:num>
  <w:num w:numId="23">
    <w:abstractNumId w:val="24"/>
  </w:num>
  <w:num w:numId="24">
    <w:abstractNumId w:val="20"/>
  </w:num>
  <w:num w:numId="25">
    <w:abstractNumId w:val="23"/>
  </w:num>
  <w:num w:numId="26">
    <w:abstractNumId w:val="9"/>
  </w:num>
  <w:num w:numId="27">
    <w:abstractNumId w:val="35"/>
  </w:num>
  <w:num w:numId="28">
    <w:abstractNumId w:val="15"/>
  </w:num>
  <w:num w:numId="29">
    <w:abstractNumId w:val="6"/>
  </w:num>
  <w:num w:numId="30">
    <w:abstractNumId w:val="19"/>
  </w:num>
  <w:num w:numId="31">
    <w:abstractNumId w:val="5"/>
  </w:num>
  <w:num w:numId="32">
    <w:abstractNumId w:val="31"/>
  </w:num>
  <w:num w:numId="33">
    <w:abstractNumId w:val="33"/>
  </w:num>
  <w:num w:numId="34">
    <w:abstractNumId w:val="3"/>
  </w:num>
  <w:num w:numId="35">
    <w:abstractNumId w:val="1"/>
  </w:num>
  <w:num w:numId="36">
    <w:abstractNumId w:val="2"/>
  </w:num>
  <w:num w:numId="37">
    <w:abstractNumId w:val="0"/>
  </w:num>
  <w:num w:numId="38">
    <w:abstractNumId w:val="3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29"/>
  </w:num>
  <w:num w:numId="48">
    <w:abstractNumId w:val="17"/>
  </w:num>
  <w:num w:numId="49">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4"/>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0E33BC"/>
    <w:rsid w:val="001155CE"/>
    <w:rsid w:val="001225D9"/>
    <w:rsid w:val="00124370"/>
    <w:rsid w:val="001517F1"/>
    <w:rsid w:val="00160392"/>
    <w:rsid w:val="001A5429"/>
    <w:rsid w:val="001D1C22"/>
    <w:rsid w:val="001E11F1"/>
    <w:rsid w:val="001E1E58"/>
    <w:rsid w:val="00206719"/>
    <w:rsid w:val="00240312"/>
    <w:rsid w:val="00247B17"/>
    <w:rsid w:val="00252E4A"/>
    <w:rsid w:val="002642A8"/>
    <w:rsid w:val="002669CF"/>
    <w:rsid w:val="002955AB"/>
    <w:rsid w:val="002A137B"/>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47F80"/>
    <w:rsid w:val="00493EC0"/>
    <w:rsid w:val="00495909"/>
    <w:rsid w:val="004B5251"/>
    <w:rsid w:val="004C0453"/>
    <w:rsid w:val="004C7B3E"/>
    <w:rsid w:val="00513832"/>
    <w:rsid w:val="00526C37"/>
    <w:rsid w:val="00533047"/>
    <w:rsid w:val="00577B45"/>
    <w:rsid w:val="005854DB"/>
    <w:rsid w:val="005919AF"/>
    <w:rsid w:val="005A20E2"/>
    <w:rsid w:val="005B6A1A"/>
    <w:rsid w:val="005D2146"/>
    <w:rsid w:val="005F6388"/>
    <w:rsid w:val="00607FF6"/>
    <w:rsid w:val="006329E1"/>
    <w:rsid w:val="00633E73"/>
    <w:rsid w:val="00655308"/>
    <w:rsid w:val="00664444"/>
    <w:rsid w:val="00664450"/>
    <w:rsid w:val="00685B4E"/>
    <w:rsid w:val="006936EB"/>
    <w:rsid w:val="006B2383"/>
    <w:rsid w:val="006C2D35"/>
    <w:rsid w:val="006D0144"/>
    <w:rsid w:val="006E3FC8"/>
    <w:rsid w:val="006F38DB"/>
    <w:rsid w:val="007157EF"/>
    <w:rsid w:val="0072697B"/>
    <w:rsid w:val="0073670F"/>
    <w:rsid w:val="00740FCE"/>
    <w:rsid w:val="00753E67"/>
    <w:rsid w:val="00784AB5"/>
    <w:rsid w:val="007A49DF"/>
    <w:rsid w:val="007B17C4"/>
    <w:rsid w:val="007B1F5A"/>
    <w:rsid w:val="007B3AB6"/>
    <w:rsid w:val="007B5AFF"/>
    <w:rsid w:val="007C136F"/>
    <w:rsid w:val="007C5AF4"/>
    <w:rsid w:val="007D40E3"/>
    <w:rsid w:val="007D5767"/>
    <w:rsid w:val="007F793B"/>
    <w:rsid w:val="00813EC8"/>
    <w:rsid w:val="00817F8C"/>
    <w:rsid w:val="0083428B"/>
    <w:rsid w:val="00876F99"/>
    <w:rsid w:val="008820B3"/>
    <w:rsid w:val="00886169"/>
    <w:rsid w:val="0089410F"/>
    <w:rsid w:val="008965F6"/>
    <w:rsid w:val="008A2B5E"/>
    <w:rsid w:val="008C21D9"/>
    <w:rsid w:val="008D3386"/>
    <w:rsid w:val="008F704C"/>
    <w:rsid w:val="0090206C"/>
    <w:rsid w:val="00902998"/>
    <w:rsid w:val="00912C1B"/>
    <w:rsid w:val="0092125E"/>
    <w:rsid w:val="00924319"/>
    <w:rsid w:val="009355C2"/>
    <w:rsid w:val="00952A7A"/>
    <w:rsid w:val="00974BF8"/>
    <w:rsid w:val="00992E40"/>
    <w:rsid w:val="009A3B33"/>
    <w:rsid w:val="009A45A0"/>
    <w:rsid w:val="009B35B5"/>
    <w:rsid w:val="009B4773"/>
    <w:rsid w:val="009D2556"/>
    <w:rsid w:val="00A630FD"/>
    <w:rsid w:val="00A67285"/>
    <w:rsid w:val="00A74908"/>
    <w:rsid w:val="00A91213"/>
    <w:rsid w:val="00A9304B"/>
    <w:rsid w:val="00A960DC"/>
    <w:rsid w:val="00A9687D"/>
    <w:rsid w:val="00AA29B1"/>
    <w:rsid w:val="00AA387F"/>
    <w:rsid w:val="00AA66D7"/>
    <w:rsid w:val="00AC3653"/>
    <w:rsid w:val="00AE0241"/>
    <w:rsid w:val="00AE5008"/>
    <w:rsid w:val="00B26302"/>
    <w:rsid w:val="00B26471"/>
    <w:rsid w:val="00B37B3B"/>
    <w:rsid w:val="00B44C47"/>
    <w:rsid w:val="00B57756"/>
    <w:rsid w:val="00B57F4F"/>
    <w:rsid w:val="00B7636D"/>
    <w:rsid w:val="00B80CF1"/>
    <w:rsid w:val="00B83844"/>
    <w:rsid w:val="00BA2A38"/>
    <w:rsid w:val="00BA31C4"/>
    <w:rsid w:val="00BB02E6"/>
    <w:rsid w:val="00BD0C60"/>
    <w:rsid w:val="00C17BCF"/>
    <w:rsid w:val="00C3246A"/>
    <w:rsid w:val="00C65564"/>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5A2"/>
    <w:rsid w:val="00DF2DCC"/>
    <w:rsid w:val="00E01D0E"/>
    <w:rsid w:val="00E027AE"/>
    <w:rsid w:val="00E16215"/>
    <w:rsid w:val="00E31650"/>
    <w:rsid w:val="00E35169"/>
    <w:rsid w:val="00E53724"/>
    <w:rsid w:val="00E552C8"/>
    <w:rsid w:val="00E75006"/>
    <w:rsid w:val="00E84350"/>
    <w:rsid w:val="00E85863"/>
    <w:rsid w:val="00E91AE4"/>
    <w:rsid w:val="00EA431D"/>
    <w:rsid w:val="00EC4BCD"/>
    <w:rsid w:val="00EF2654"/>
    <w:rsid w:val="00F217D3"/>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787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rsid w:val="00685B4E"/>
    <w:pPr>
      <w:numPr>
        <w:numId w:val="32"/>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8"/>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30"/>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29"/>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32"/>
      </w:numPr>
      <w:spacing w:before="0" w:line="271" w:lineRule="auto"/>
    </w:pPr>
  </w:style>
  <w:style w:type="paragraph" w:customStyle="1" w:styleId="Checkbox">
    <w:name w:val="Checkbox"/>
    <w:basedOn w:val="Normal"/>
    <w:qFormat/>
    <w:rsid w:val="00A67285"/>
    <w:pPr>
      <w:spacing w:before="0" w:after="0"/>
    </w:pPr>
  </w:style>
  <w:style w:type="paragraph" w:styleId="NormalWeb">
    <w:name w:val="Normal (Web)"/>
    <w:basedOn w:val="Normal"/>
    <w:uiPriority w:val="99"/>
    <w:unhideWhenUsed/>
    <w:rsid w:val="00B83844"/>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styleId="HTMLPreformatted">
    <w:name w:val="HTML Preformatted"/>
    <w:basedOn w:val="Normal"/>
    <w:link w:val="HTMLPreformattedChar"/>
    <w:uiPriority w:val="99"/>
    <w:unhideWhenUsed/>
    <w:rsid w:val="00B8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B8384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10829">
      <w:bodyDiv w:val="1"/>
      <w:marLeft w:val="0"/>
      <w:marRight w:val="0"/>
      <w:marTop w:val="0"/>
      <w:marBottom w:val="0"/>
      <w:divBdr>
        <w:top w:val="none" w:sz="0" w:space="0" w:color="auto"/>
        <w:left w:val="none" w:sz="0" w:space="0" w:color="auto"/>
        <w:bottom w:val="none" w:sz="0" w:space="0" w:color="auto"/>
        <w:right w:val="none" w:sz="0" w:space="0" w:color="auto"/>
      </w:divBdr>
    </w:div>
    <w:div w:id="421336036">
      <w:bodyDiv w:val="1"/>
      <w:marLeft w:val="0"/>
      <w:marRight w:val="0"/>
      <w:marTop w:val="0"/>
      <w:marBottom w:val="0"/>
      <w:divBdr>
        <w:top w:val="none" w:sz="0" w:space="0" w:color="auto"/>
        <w:left w:val="none" w:sz="0" w:space="0" w:color="auto"/>
        <w:bottom w:val="none" w:sz="0" w:space="0" w:color="auto"/>
        <w:right w:val="none" w:sz="0" w:space="0" w:color="auto"/>
      </w:divBdr>
    </w:div>
    <w:div w:id="904530570">
      <w:bodyDiv w:val="1"/>
      <w:marLeft w:val="0"/>
      <w:marRight w:val="0"/>
      <w:marTop w:val="0"/>
      <w:marBottom w:val="0"/>
      <w:divBdr>
        <w:top w:val="none" w:sz="0" w:space="0" w:color="auto"/>
        <w:left w:val="none" w:sz="0" w:space="0" w:color="auto"/>
        <w:bottom w:val="none" w:sz="0" w:space="0" w:color="auto"/>
        <w:right w:val="none" w:sz="0" w:space="0" w:color="auto"/>
      </w:divBdr>
    </w:div>
    <w:div w:id="1050226644">
      <w:bodyDiv w:val="1"/>
      <w:marLeft w:val="0"/>
      <w:marRight w:val="0"/>
      <w:marTop w:val="0"/>
      <w:marBottom w:val="0"/>
      <w:divBdr>
        <w:top w:val="none" w:sz="0" w:space="0" w:color="auto"/>
        <w:left w:val="none" w:sz="0" w:space="0" w:color="auto"/>
        <w:bottom w:val="none" w:sz="0" w:space="0" w:color="auto"/>
        <w:right w:val="none" w:sz="0" w:space="0" w:color="auto"/>
      </w:divBdr>
    </w:div>
    <w:div w:id="1173303969">
      <w:bodyDiv w:val="1"/>
      <w:marLeft w:val="0"/>
      <w:marRight w:val="0"/>
      <w:marTop w:val="0"/>
      <w:marBottom w:val="0"/>
      <w:divBdr>
        <w:top w:val="none" w:sz="0" w:space="0" w:color="auto"/>
        <w:left w:val="none" w:sz="0" w:space="0" w:color="auto"/>
        <w:bottom w:val="none" w:sz="0" w:space="0" w:color="auto"/>
        <w:right w:val="none" w:sz="0" w:space="0" w:color="auto"/>
      </w:divBdr>
    </w:div>
    <w:div w:id="1238638180">
      <w:bodyDiv w:val="1"/>
      <w:marLeft w:val="0"/>
      <w:marRight w:val="0"/>
      <w:marTop w:val="0"/>
      <w:marBottom w:val="0"/>
      <w:divBdr>
        <w:top w:val="none" w:sz="0" w:space="0" w:color="auto"/>
        <w:left w:val="none" w:sz="0" w:space="0" w:color="auto"/>
        <w:bottom w:val="none" w:sz="0" w:space="0" w:color="auto"/>
        <w:right w:val="none" w:sz="0" w:space="0" w:color="auto"/>
      </w:divBdr>
    </w:div>
    <w:div w:id="1291132922">
      <w:bodyDiv w:val="1"/>
      <w:marLeft w:val="0"/>
      <w:marRight w:val="0"/>
      <w:marTop w:val="0"/>
      <w:marBottom w:val="0"/>
      <w:divBdr>
        <w:top w:val="none" w:sz="0" w:space="0" w:color="auto"/>
        <w:left w:val="none" w:sz="0" w:space="0" w:color="auto"/>
        <w:bottom w:val="none" w:sz="0" w:space="0" w:color="auto"/>
        <w:right w:val="none" w:sz="0" w:space="0" w:color="auto"/>
      </w:divBdr>
    </w:div>
    <w:div w:id="1344746366">
      <w:bodyDiv w:val="1"/>
      <w:marLeft w:val="0"/>
      <w:marRight w:val="0"/>
      <w:marTop w:val="0"/>
      <w:marBottom w:val="0"/>
      <w:divBdr>
        <w:top w:val="none" w:sz="0" w:space="0" w:color="auto"/>
        <w:left w:val="none" w:sz="0" w:space="0" w:color="auto"/>
        <w:bottom w:val="none" w:sz="0" w:space="0" w:color="auto"/>
        <w:right w:val="none" w:sz="0" w:space="0" w:color="auto"/>
      </w:divBdr>
    </w:div>
    <w:div w:id="1477868158">
      <w:bodyDiv w:val="1"/>
      <w:marLeft w:val="0"/>
      <w:marRight w:val="0"/>
      <w:marTop w:val="0"/>
      <w:marBottom w:val="0"/>
      <w:divBdr>
        <w:top w:val="none" w:sz="0" w:space="0" w:color="auto"/>
        <w:left w:val="none" w:sz="0" w:space="0" w:color="auto"/>
        <w:bottom w:val="none" w:sz="0" w:space="0" w:color="auto"/>
        <w:right w:val="none" w:sz="0" w:space="0" w:color="auto"/>
      </w:divBdr>
    </w:div>
    <w:div w:id="1568806050">
      <w:bodyDiv w:val="1"/>
      <w:marLeft w:val="0"/>
      <w:marRight w:val="0"/>
      <w:marTop w:val="0"/>
      <w:marBottom w:val="0"/>
      <w:divBdr>
        <w:top w:val="none" w:sz="0" w:space="0" w:color="auto"/>
        <w:left w:val="none" w:sz="0" w:space="0" w:color="auto"/>
        <w:bottom w:val="none" w:sz="0" w:space="0" w:color="auto"/>
        <w:right w:val="none" w:sz="0" w:space="0" w:color="auto"/>
      </w:divBdr>
    </w:div>
    <w:div w:id="1771003253">
      <w:bodyDiv w:val="1"/>
      <w:marLeft w:val="0"/>
      <w:marRight w:val="0"/>
      <w:marTop w:val="0"/>
      <w:marBottom w:val="0"/>
      <w:divBdr>
        <w:top w:val="none" w:sz="0" w:space="0" w:color="auto"/>
        <w:left w:val="none" w:sz="0" w:space="0" w:color="auto"/>
        <w:bottom w:val="none" w:sz="0" w:space="0" w:color="auto"/>
        <w:right w:val="none" w:sz="0" w:space="0" w:color="auto"/>
      </w:divBdr>
    </w:div>
    <w:div w:id="1890339148">
      <w:bodyDiv w:val="1"/>
      <w:marLeft w:val="0"/>
      <w:marRight w:val="0"/>
      <w:marTop w:val="0"/>
      <w:marBottom w:val="0"/>
      <w:divBdr>
        <w:top w:val="none" w:sz="0" w:space="0" w:color="auto"/>
        <w:left w:val="none" w:sz="0" w:space="0" w:color="auto"/>
        <w:bottom w:val="none" w:sz="0" w:space="0" w:color="auto"/>
        <w:right w:val="none" w:sz="0" w:space="0" w:color="auto"/>
      </w:divBdr>
    </w:div>
    <w:div w:id="2047825657">
      <w:bodyDiv w:val="1"/>
      <w:marLeft w:val="0"/>
      <w:marRight w:val="0"/>
      <w:marTop w:val="0"/>
      <w:marBottom w:val="0"/>
      <w:divBdr>
        <w:top w:val="none" w:sz="0" w:space="0" w:color="auto"/>
        <w:left w:val="none" w:sz="0" w:space="0" w:color="auto"/>
        <w:bottom w:val="none" w:sz="0" w:space="0" w:color="auto"/>
        <w:right w:val="none" w:sz="0" w:space="0" w:color="auto"/>
      </w:divBdr>
    </w:div>
    <w:div w:id="20533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idhar\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88FA66DF354BCCA50707E35B267E3D"/>
        <w:category>
          <w:name w:val="General"/>
          <w:gallery w:val="placeholder"/>
        </w:category>
        <w:types>
          <w:type w:val="bbPlcHdr"/>
        </w:types>
        <w:behaviors>
          <w:behavior w:val="content"/>
        </w:behaviors>
        <w:guid w:val="{AE1F0031-AE01-4C99-B0E2-1001D8D4B680}"/>
      </w:docPartPr>
      <w:docPartBody>
        <w:p w:rsidR="00000000" w:rsidRDefault="00223EFC">
          <w:pPr>
            <w:pStyle w:val="7C88FA66DF354BCCA50707E35B267E3D"/>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17"/>
    <w:rsid w:val="000D6D17"/>
    <w:rsid w:val="00223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A1541675940DDA56740BF4F86FFF3">
    <w:name w:val="3D3A1541675940DDA56740BF4F86FFF3"/>
  </w:style>
  <w:style w:type="paragraph" w:customStyle="1" w:styleId="7111268CCBD547F18DDC0C5E7D4AED6F">
    <w:name w:val="7111268CCBD547F18DDC0C5E7D4AED6F"/>
  </w:style>
  <w:style w:type="paragraph" w:customStyle="1" w:styleId="CE15E7168BEA4A82A2D1DE0B7B9C3EBB">
    <w:name w:val="CE15E7168BEA4A82A2D1DE0B7B9C3EBB"/>
  </w:style>
  <w:style w:type="paragraph" w:customStyle="1" w:styleId="5F56AB1B086649C198018C0C4704335E">
    <w:name w:val="5F56AB1B086649C198018C0C4704335E"/>
  </w:style>
  <w:style w:type="paragraph" w:customStyle="1" w:styleId="A0E5FDE34EE940F5962EF499CD817761">
    <w:name w:val="A0E5FDE34EE940F5962EF499CD817761"/>
  </w:style>
  <w:style w:type="paragraph" w:customStyle="1" w:styleId="7C88FA66DF354BCCA50707E35B267E3D">
    <w:name w:val="7C88FA66DF354BCCA50707E35B267E3D"/>
  </w:style>
  <w:style w:type="paragraph" w:customStyle="1" w:styleId="EE5053DD9E464979816FDBFFDF8FBC77">
    <w:name w:val="EE5053DD9E464979816FDBFFDF8FBC77"/>
  </w:style>
  <w:style w:type="paragraph" w:customStyle="1" w:styleId="19530D598DEE4180B308F5FB88E4B5D5">
    <w:name w:val="19530D598DEE4180B308F5FB88E4B5D5"/>
  </w:style>
  <w:style w:type="paragraph" w:customStyle="1" w:styleId="B8FFBFB1C69F4165923CF1D3269396C9">
    <w:name w:val="B8FFBFB1C69F4165923CF1D3269396C9"/>
  </w:style>
  <w:style w:type="paragraph" w:customStyle="1" w:styleId="254B7712BA4A41D1BF36D1B87E7D4898">
    <w:name w:val="254B7712BA4A41D1BF36D1B87E7D4898"/>
  </w:style>
  <w:style w:type="paragraph" w:customStyle="1" w:styleId="57F7B385CD004C01909295EF1F697D90">
    <w:name w:val="57F7B385CD004C01909295EF1F697D90"/>
  </w:style>
  <w:style w:type="paragraph" w:customStyle="1" w:styleId="1B20CE44FA5D440A840F18FF0A62378E">
    <w:name w:val="1B20CE44FA5D440A840F18FF0A62378E"/>
  </w:style>
  <w:style w:type="paragraph" w:customStyle="1" w:styleId="008CAF828F5F41519E17E2ED4B75F002">
    <w:name w:val="008CAF828F5F41519E17E2ED4B75F002"/>
  </w:style>
  <w:style w:type="paragraph" w:customStyle="1" w:styleId="DC5BFFB647254DD49E05B08E720D515C">
    <w:name w:val="DC5BFFB647254DD49E05B08E720D515C"/>
  </w:style>
  <w:style w:type="paragraph" w:customStyle="1" w:styleId="12EFF942A0184785893EC4BD9BEB8978">
    <w:name w:val="12EFF942A0184785893EC4BD9BEB8978"/>
  </w:style>
  <w:style w:type="paragraph" w:customStyle="1" w:styleId="2C9DB5FFD61A4083A0EF8938650B0F96">
    <w:name w:val="2C9DB5FFD61A4083A0EF8938650B0F96"/>
  </w:style>
  <w:style w:type="paragraph" w:customStyle="1" w:styleId="8463866EA1E04EFBA9A7CFA5B7A98CB0">
    <w:name w:val="8463866EA1E04EFBA9A7CFA5B7A98CB0"/>
  </w:style>
  <w:style w:type="paragraph" w:customStyle="1" w:styleId="9B17D2AA6EAF49C7AAF5EABB196B1FA7">
    <w:name w:val="9B17D2AA6EAF49C7AAF5EABB196B1FA7"/>
  </w:style>
  <w:style w:type="paragraph" w:customStyle="1" w:styleId="4F6376DD9A184D7E932C2644F80727F0">
    <w:name w:val="4F6376DD9A184D7E932C2644F80727F0"/>
  </w:style>
  <w:style w:type="paragraph" w:customStyle="1" w:styleId="CB404722E83341C39894613196ECB72C">
    <w:name w:val="CB404722E83341C39894613196ECB72C"/>
  </w:style>
  <w:style w:type="paragraph" w:customStyle="1" w:styleId="A6B71282C5CF493BA9CA13A70663BCAE">
    <w:name w:val="A6B71282C5CF493BA9CA13A70663BCAE"/>
  </w:style>
  <w:style w:type="paragraph" w:customStyle="1" w:styleId="F7B0E1D2DB6448C9A28F5DF632612ED5">
    <w:name w:val="F7B0E1D2DB6448C9A28F5DF632612ED5"/>
  </w:style>
  <w:style w:type="paragraph" w:customStyle="1" w:styleId="5663D6AF1FC740F8A657357DADF167D4">
    <w:name w:val="5663D6AF1FC740F8A657357DADF167D4"/>
  </w:style>
  <w:style w:type="paragraph" w:customStyle="1" w:styleId="F87D7D0FC3A54529A80F4ED68AC61513">
    <w:name w:val="F87D7D0FC3A54529A80F4ED68AC61513"/>
  </w:style>
  <w:style w:type="paragraph" w:customStyle="1" w:styleId="E481F256843045119C470F07FDDA89ED">
    <w:name w:val="E481F256843045119C470F07FDDA89ED"/>
  </w:style>
  <w:style w:type="paragraph" w:customStyle="1" w:styleId="DC33BEE0D4FE409C80D5519943BDF21D">
    <w:name w:val="DC33BEE0D4FE409C80D5519943BDF21D"/>
  </w:style>
  <w:style w:type="paragraph" w:customStyle="1" w:styleId="A77F24AA240240C480381992D4784DA6">
    <w:name w:val="A77F24AA240240C480381992D4784DA6"/>
  </w:style>
  <w:style w:type="paragraph" w:customStyle="1" w:styleId="CAB2A27C314F41D38458889B53D21C17">
    <w:name w:val="CAB2A27C314F41D38458889B53D21C17"/>
  </w:style>
  <w:style w:type="paragraph" w:customStyle="1" w:styleId="9C88D4F8DA7843AD86219A3E459DD513">
    <w:name w:val="9C88D4F8DA7843AD86219A3E459DD513"/>
  </w:style>
  <w:style w:type="paragraph" w:customStyle="1" w:styleId="9DE996BC4F8842839D8624F12C963FA0">
    <w:name w:val="9DE996BC4F8842839D8624F12C963FA0"/>
  </w:style>
  <w:style w:type="paragraph" w:customStyle="1" w:styleId="18C2878DFC424C50883CEF7726E401E8">
    <w:name w:val="18C2878DFC424C50883CEF7726E401E8"/>
  </w:style>
  <w:style w:type="paragraph" w:customStyle="1" w:styleId="BE76B59BF300464AA353532D6C43A94E">
    <w:name w:val="BE76B59BF300464AA353532D6C43A94E"/>
  </w:style>
  <w:style w:type="paragraph" w:customStyle="1" w:styleId="96E3513291544CF9BD6EB3F46DA1FB0A">
    <w:name w:val="96E3513291544CF9BD6EB3F46DA1FB0A"/>
  </w:style>
  <w:style w:type="paragraph" w:customStyle="1" w:styleId="024B80E4BBA1447E8500F4A04514003A">
    <w:name w:val="024B80E4BBA1447E8500F4A04514003A"/>
  </w:style>
  <w:style w:type="paragraph" w:customStyle="1" w:styleId="08AFFC36D0634CF1B2C4057E75626835">
    <w:name w:val="08AFFC36D0634CF1B2C4057E75626835"/>
  </w:style>
  <w:style w:type="paragraph" w:customStyle="1" w:styleId="BD1CB4D18FE445BCAA95D199171F93AB">
    <w:name w:val="BD1CB4D18FE445BCAA95D199171F93AB"/>
  </w:style>
  <w:style w:type="paragraph" w:customStyle="1" w:styleId="13772AF4B94247DC9E01F92436382008">
    <w:name w:val="13772AF4B94247DC9E01F92436382008"/>
  </w:style>
  <w:style w:type="paragraph" w:customStyle="1" w:styleId="7B965CFABF8C49428DA898C60B0A6F98">
    <w:name w:val="7B965CFABF8C49428DA898C60B0A6F98"/>
  </w:style>
  <w:style w:type="paragraph" w:customStyle="1" w:styleId="E0EF9858A66647D4914DFDCFE7A14626">
    <w:name w:val="E0EF9858A66647D4914DFDCFE7A14626"/>
  </w:style>
  <w:style w:type="paragraph" w:customStyle="1" w:styleId="811CA358F51242E6AB1BFF0E530D4B75">
    <w:name w:val="811CA358F51242E6AB1BFF0E530D4B75"/>
  </w:style>
  <w:style w:type="paragraph" w:customStyle="1" w:styleId="3B1169E02D1740DCAC2CBAF020E79E31">
    <w:name w:val="3B1169E02D1740DCAC2CBAF020E79E31"/>
  </w:style>
  <w:style w:type="paragraph" w:customStyle="1" w:styleId="738A86AF9B634524855EAFFE1830D961">
    <w:name w:val="738A86AF9B634524855EAFFE1830D961"/>
  </w:style>
  <w:style w:type="paragraph" w:customStyle="1" w:styleId="FBD9C277AE89477DBDF2798A4AE061AB">
    <w:name w:val="FBD9C277AE89477DBDF2798A4AE061AB"/>
  </w:style>
  <w:style w:type="paragraph" w:customStyle="1" w:styleId="573CEEECBAC244CE884AC558C994B875">
    <w:name w:val="573CEEECBAC244CE884AC558C994B875"/>
  </w:style>
  <w:style w:type="paragraph" w:customStyle="1" w:styleId="A04393800BEF46EBB7EBF8885E2EA47C">
    <w:name w:val="A04393800BEF46EBB7EBF8885E2EA47C"/>
  </w:style>
  <w:style w:type="paragraph" w:customStyle="1" w:styleId="2ADFA53D90694777AB3C8FB82F8DD9B3">
    <w:name w:val="2ADFA53D90694777AB3C8FB82F8DD9B3"/>
  </w:style>
  <w:style w:type="paragraph" w:customStyle="1" w:styleId="0B750155239840A9812FC83124E10233">
    <w:name w:val="0B750155239840A9812FC83124E10233"/>
  </w:style>
  <w:style w:type="paragraph" w:customStyle="1" w:styleId="914B3E5D24F848A8B39AD39B9F24D45B">
    <w:name w:val="914B3E5D24F848A8B39AD39B9F24D45B"/>
  </w:style>
  <w:style w:type="paragraph" w:customStyle="1" w:styleId="A7F40169237642F9B8F3A83D54A86463">
    <w:name w:val="A7F40169237642F9B8F3A83D54A86463"/>
  </w:style>
  <w:style w:type="paragraph" w:customStyle="1" w:styleId="0A4D41E22A16400BA1BD7F6C4E612E5C">
    <w:name w:val="0A4D41E22A16400BA1BD7F6C4E612E5C"/>
  </w:style>
  <w:style w:type="paragraph" w:customStyle="1" w:styleId="D3230DC552304A9283B59CA272B9188C">
    <w:name w:val="D3230DC552304A9283B59CA272B9188C"/>
  </w:style>
  <w:style w:type="paragraph" w:customStyle="1" w:styleId="FF2D0C84087246E38009E7033D04FBE2">
    <w:name w:val="FF2D0C84087246E38009E7033D04FBE2"/>
  </w:style>
  <w:style w:type="paragraph" w:customStyle="1" w:styleId="73C47AB3E0F2424FA7BD3331707170AD">
    <w:name w:val="73C47AB3E0F2424FA7BD3331707170AD"/>
  </w:style>
  <w:style w:type="paragraph" w:customStyle="1" w:styleId="5BA59300EB454E0F9E06B1CB56660C46">
    <w:name w:val="5BA59300EB454E0F9E06B1CB56660C46"/>
  </w:style>
  <w:style w:type="paragraph" w:customStyle="1" w:styleId="3C5CFB93469B4B138A8E6C1D4840A78E">
    <w:name w:val="3C5CFB93469B4B138A8E6C1D4840A78E"/>
  </w:style>
  <w:style w:type="paragraph" w:customStyle="1" w:styleId="F9461A2870F04C78831276E66F8B21D2">
    <w:name w:val="F9461A2870F04C78831276E66F8B21D2"/>
  </w:style>
  <w:style w:type="paragraph" w:customStyle="1" w:styleId="4F794DCEEA3246D2A2A004F0369C3FD6">
    <w:name w:val="4F794DCEEA3246D2A2A004F0369C3FD6"/>
  </w:style>
  <w:style w:type="paragraph" w:customStyle="1" w:styleId="F6E6F872EAF249BDAAB0951E683A9764">
    <w:name w:val="F6E6F872EAF249BDAAB0951E683A9764"/>
  </w:style>
  <w:style w:type="paragraph" w:customStyle="1" w:styleId="B5FACDB6E91049F1A20547F1FF5C2F65">
    <w:name w:val="B5FACDB6E91049F1A20547F1FF5C2F65"/>
  </w:style>
  <w:style w:type="paragraph" w:customStyle="1" w:styleId="82640DB7455B46DA9D7C1A2648F277FC">
    <w:name w:val="82640DB7455B46DA9D7C1A2648F277FC"/>
  </w:style>
  <w:style w:type="paragraph" w:customStyle="1" w:styleId="FC440E801C5442B1957D1D329A6DCCF5">
    <w:name w:val="FC440E801C5442B1957D1D329A6DCCF5"/>
  </w:style>
  <w:style w:type="paragraph" w:customStyle="1" w:styleId="3626010E06534B75ACE9AAE663877B50">
    <w:name w:val="3626010E06534B75ACE9AAE663877B50"/>
  </w:style>
  <w:style w:type="paragraph" w:customStyle="1" w:styleId="F8A1B6CA164D4B53B07BD56EC7D17A0E">
    <w:name w:val="F8A1B6CA164D4B53B07BD56EC7D17A0E"/>
  </w:style>
  <w:style w:type="paragraph" w:customStyle="1" w:styleId="1990E8A116C644FFB2DFF3E148CA0D73">
    <w:name w:val="1990E8A116C644FFB2DFF3E148CA0D73"/>
  </w:style>
  <w:style w:type="paragraph" w:customStyle="1" w:styleId="2B11B61A52534A5B975512C2AA6096BE">
    <w:name w:val="2B11B61A52534A5B975512C2AA6096BE"/>
  </w:style>
  <w:style w:type="paragraph" w:customStyle="1" w:styleId="A9F9E84D0164493BAE2E3C7AF5410FA5">
    <w:name w:val="A9F9E84D0164493BAE2E3C7AF5410FA5"/>
  </w:style>
  <w:style w:type="paragraph" w:customStyle="1" w:styleId="BD2948B7B4364237B7CFEED9528F93C3">
    <w:name w:val="BD2948B7B4364237B7CFEED9528F93C3"/>
  </w:style>
  <w:style w:type="paragraph" w:customStyle="1" w:styleId="9946878D2EB14BC8AD308BDD2C0DFB37">
    <w:name w:val="9946878D2EB14BC8AD308BDD2C0DFB37"/>
  </w:style>
  <w:style w:type="paragraph" w:customStyle="1" w:styleId="0DC72A1D3803404FB5D7F09BD11A0401">
    <w:name w:val="0DC72A1D3803404FB5D7F09BD11A0401"/>
  </w:style>
  <w:style w:type="paragraph" w:customStyle="1" w:styleId="65C503F288264D0A967DC128A7E831F2">
    <w:name w:val="65C503F288264D0A967DC128A7E831F2"/>
  </w:style>
  <w:style w:type="paragraph" w:customStyle="1" w:styleId="E4CE9CCED5034D17BBF464E6A51782DF">
    <w:name w:val="E4CE9CCED5034D17BBF464E6A51782DF"/>
  </w:style>
  <w:style w:type="paragraph" w:customStyle="1" w:styleId="DBB84F807CBB4F5B8716690D32FA191B">
    <w:name w:val="DBB84F807CBB4F5B8716690D32FA191B"/>
  </w:style>
  <w:style w:type="paragraph" w:customStyle="1" w:styleId="61F7A709963146BBBB6843795928DF8C">
    <w:name w:val="61F7A709963146BBBB6843795928DF8C"/>
  </w:style>
  <w:style w:type="paragraph" w:customStyle="1" w:styleId="5106836697634B4DA087326F149D3040">
    <w:name w:val="5106836697634B4DA087326F149D3040"/>
  </w:style>
  <w:style w:type="paragraph" w:customStyle="1" w:styleId="B7733F5D253A495E97FE7095602EED7A">
    <w:name w:val="B7733F5D253A495E97FE7095602EED7A"/>
  </w:style>
  <w:style w:type="paragraph" w:customStyle="1" w:styleId="712DBB4DB2774706848B6140CE369ADD">
    <w:name w:val="712DBB4DB2774706848B6140CE369ADD"/>
  </w:style>
  <w:style w:type="paragraph" w:customStyle="1" w:styleId="E320C09287A04F2896743814C71C6701">
    <w:name w:val="E320C09287A04F2896743814C71C6701"/>
  </w:style>
  <w:style w:type="paragraph" w:customStyle="1" w:styleId="263DF9A55A4A4B7696AC5802417C1781">
    <w:name w:val="263DF9A55A4A4B7696AC5802417C1781"/>
  </w:style>
  <w:style w:type="paragraph" w:customStyle="1" w:styleId="9F62833F458842ECA15926BDA23EAEB2">
    <w:name w:val="9F62833F458842ECA15926BDA23EAEB2"/>
  </w:style>
  <w:style w:type="paragraph" w:customStyle="1" w:styleId="DA560ECC6C894C9DA8E54BFD248AB9C1">
    <w:name w:val="DA560ECC6C894C9DA8E54BFD248AB9C1"/>
  </w:style>
  <w:style w:type="paragraph" w:customStyle="1" w:styleId="B9635656AC8B4E488D415C64373744E2">
    <w:name w:val="B9635656AC8B4E488D415C64373744E2"/>
  </w:style>
  <w:style w:type="paragraph" w:customStyle="1" w:styleId="5D1ACF910BDF4D7CAFE532F2020F1BEA">
    <w:name w:val="5D1ACF910BDF4D7CAFE532F2020F1BEA"/>
  </w:style>
  <w:style w:type="paragraph" w:customStyle="1" w:styleId="DD713718991E469190228B34E48D4623">
    <w:name w:val="DD713718991E469190228B34E48D4623"/>
  </w:style>
  <w:style w:type="paragraph" w:customStyle="1" w:styleId="9751BC1E2FBA4B19A57496E1DDE6720B">
    <w:name w:val="9751BC1E2FBA4B19A57496E1DDE6720B"/>
  </w:style>
  <w:style w:type="paragraph" w:customStyle="1" w:styleId="8C53694BB94E4503B7498EEC3084C12C">
    <w:name w:val="8C53694BB94E4503B7498EEC3084C12C"/>
  </w:style>
  <w:style w:type="paragraph" w:customStyle="1" w:styleId="D62EC3E52FA9402E86BFE9A5FD1E0CA6">
    <w:name w:val="D62EC3E52FA9402E86BFE9A5FD1E0CA6"/>
  </w:style>
  <w:style w:type="paragraph" w:customStyle="1" w:styleId="7209A247D5A94641A541341AB90CAA7A">
    <w:name w:val="7209A247D5A94641A541341AB90CAA7A"/>
  </w:style>
  <w:style w:type="paragraph" w:customStyle="1" w:styleId="C455187C85C84E82B4BA2D208EFE0605">
    <w:name w:val="C455187C85C84E82B4BA2D208EFE0605"/>
  </w:style>
  <w:style w:type="paragraph" w:customStyle="1" w:styleId="C4CCA33CC995414FA3F89A76A1877E49">
    <w:name w:val="C4CCA33CC995414FA3F89A76A1877E49"/>
  </w:style>
  <w:style w:type="paragraph" w:customStyle="1" w:styleId="3E76CAF303784387B3CDDAC809FCF296">
    <w:name w:val="3E76CAF303784387B3CDDAC809FCF296"/>
  </w:style>
  <w:style w:type="paragraph" w:customStyle="1" w:styleId="D52CE4682DB6414693A05C02B0646258">
    <w:name w:val="D52CE4682DB6414693A05C02B0646258"/>
    <w:rsid w:val="000D6D17"/>
  </w:style>
  <w:style w:type="paragraph" w:customStyle="1" w:styleId="9C611E31B5104B0BAB452BD13A59A714">
    <w:name w:val="9C611E31B5104B0BAB452BD13A59A714"/>
    <w:rsid w:val="000D6D17"/>
  </w:style>
  <w:style w:type="paragraph" w:customStyle="1" w:styleId="98DDE49F178B4FA9A0EEAB4C19C74661">
    <w:name w:val="98DDE49F178B4FA9A0EEAB4C19C74661"/>
    <w:rsid w:val="000D6D17"/>
  </w:style>
  <w:style w:type="paragraph" w:customStyle="1" w:styleId="2AC881813AC646C78C2881351F9461CC">
    <w:name w:val="2AC881813AC646C78C2881351F9461CC"/>
    <w:rsid w:val="000D6D17"/>
  </w:style>
  <w:style w:type="paragraph" w:customStyle="1" w:styleId="79D37E0CE26E4ABE87162030242DA0B3">
    <w:name w:val="79D37E0CE26E4ABE87162030242DA0B3"/>
    <w:rsid w:val="000D6D17"/>
  </w:style>
  <w:style w:type="paragraph" w:customStyle="1" w:styleId="46F82A672A20425186D3069D23AD99ED">
    <w:name w:val="46F82A672A20425186D3069D23AD99ED"/>
    <w:rsid w:val="000D6D17"/>
  </w:style>
  <w:style w:type="paragraph" w:customStyle="1" w:styleId="11D9DF8EEEE64FCD95504C31664C5A7B">
    <w:name w:val="11D9DF8EEEE64FCD95504C31664C5A7B"/>
    <w:rsid w:val="000D6D17"/>
  </w:style>
  <w:style w:type="paragraph" w:customStyle="1" w:styleId="272C449A21544026B981653F6A8901EF">
    <w:name w:val="272C449A21544026B981653F6A8901EF"/>
    <w:rsid w:val="000D6D17"/>
  </w:style>
  <w:style w:type="paragraph" w:customStyle="1" w:styleId="2A71DCB84FEC4021BD4B8546BF62AC2D">
    <w:name w:val="2A71DCB84FEC4021BD4B8546BF62AC2D"/>
    <w:rsid w:val="000D6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3.xml><?xml version="1.0" encoding="utf-8"?>
<ds:datastoreItem xmlns:ds="http://schemas.openxmlformats.org/officeDocument/2006/customXml" ds:itemID="{5F6DF1BE-4256-448F-A640-C9F03A0B7CCD}">
  <ds:schemaRefs>
    <ds:schemaRef ds:uri="http://schemas.openxmlformats.org/officeDocument/2006/bibliography"/>
  </ds:schemaRefs>
</ds:datastoreItem>
</file>

<file path=customXml/itemProps4.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 business startup checklist.dotx</Template>
  <TotalTime>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Advanced Regression Assignment</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Regression Assignment</dc:title>
  <dc:subject/>
  <dc:creator/>
  <cp:keywords/>
  <dc:description/>
  <cp:lastModifiedBy/>
  <cp:revision>1</cp:revision>
  <dcterms:created xsi:type="dcterms:W3CDTF">2020-07-27T10:32:00Z</dcterms:created>
  <dcterms:modified xsi:type="dcterms:W3CDTF">2020-07-27T18:18:00Z</dcterms:modified>
  <cp:contentStatus>Subjective Questions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